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ED7D31" w:themeColor="accent2"/>
          <w:sz w:val="32"/>
          <w:szCs w:val="32"/>
        </w:rPr>
        <w:alias w:val="Entrez le nom de la société :"/>
        <w:tag w:val="Entrez le nom de la société :"/>
        <w:id w:val="-1780489925"/>
        <w:placeholder>
          <w:docPart w:val="A034371918F04634BA4E3AAEACA42988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3927721F" w14:textId="6B01E333" w:rsidR="008F3975" w:rsidRPr="00716A3E" w:rsidRDefault="002F5638" w:rsidP="00716A3E">
          <w:pPr>
            <w:jc w:val="right"/>
            <w:rPr>
              <w:color w:val="ED7D31" w:themeColor="accent2"/>
              <w:sz w:val="32"/>
              <w:szCs w:val="32"/>
            </w:rPr>
          </w:pPr>
          <w:r>
            <w:rPr>
              <w:color w:val="ED7D31" w:themeColor="accent2"/>
              <w:sz w:val="32"/>
              <w:szCs w:val="32"/>
            </w:rPr>
            <w:t>LEOSAC SAS</w:t>
          </w:r>
        </w:p>
      </w:sdtContent>
    </w:sdt>
    <w:p w14:paraId="3951E162" w14:textId="52DEC31B" w:rsidR="008F3975" w:rsidRPr="002A4610" w:rsidRDefault="007175C8">
      <w:pPr>
        <w:pStyle w:val="Logo"/>
        <w:spacing w:before="480" w:after="480"/>
      </w:pPr>
      <w:r>
        <w:drawing>
          <wp:inline distT="0" distB="0" distL="0" distR="0" wp14:anchorId="6B119FF7" wp14:editId="7D9C9884">
            <wp:extent cx="6519993" cy="174748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168" cy="175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3055" w14:textId="0920E23C" w:rsidR="000C5CE7" w:rsidRPr="0026369D" w:rsidRDefault="00000000" w:rsidP="000C5CE7">
      <w:pPr>
        <w:pStyle w:val="Titre"/>
      </w:pPr>
      <w:sdt>
        <w:sdtPr>
          <w:alias w:val="Entrez le titre :"/>
          <w:tag w:val="Entrez le titre :"/>
          <w:id w:val="2007550668"/>
          <w:placeholder>
            <w:docPart w:val="BD1C9D8A64E648BC95C40CDA1361428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51283" w:rsidRPr="0026369D">
            <w:t>LEOSAC KEY MANAGER</w:t>
          </w:r>
        </w:sdtContent>
      </w:sdt>
    </w:p>
    <w:p w14:paraId="70D17A01" w14:textId="51BBD308" w:rsidR="00A0413D" w:rsidRPr="0026369D" w:rsidRDefault="00A0413D" w:rsidP="00A0413D">
      <w:pPr>
        <w:pStyle w:val="Sous-titre"/>
      </w:pPr>
    </w:p>
    <w:p w14:paraId="7DE6EEB5" w14:textId="1D256433" w:rsidR="00B06036" w:rsidRPr="0026369D" w:rsidRDefault="00B06036">
      <w:pPr>
        <w:sectPr w:rsidR="00B06036" w:rsidRPr="0026369D" w:rsidSect="004527A7">
          <w:footerReference w:type="default" r:id="rId10"/>
          <w:pgSz w:w="11907" w:h="16839" w:code="1"/>
          <w:pgMar w:top="1440" w:right="1440" w:bottom="3600" w:left="1440" w:header="720" w:footer="720" w:gutter="0"/>
          <w:cols w:space="720"/>
          <w:vAlign w:val="center"/>
          <w:docGrid w:linePitch="360"/>
        </w:sectPr>
      </w:pPr>
    </w:p>
    <w:sdt>
      <w:sdtPr>
        <w:id w:val="1181558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2BC7C" w14:textId="7BEC9B9E" w:rsidR="007F5DDC" w:rsidRPr="00716A3E" w:rsidRDefault="007F5DDC" w:rsidP="00956AE7">
          <w:pPr>
            <w:rPr>
              <w:rStyle w:val="Titre1Car"/>
            </w:rPr>
          </w:pPr>
          <w:r w:rsidRPr="00716A3E">
            <w:rPr>
              <w:rStyle w:val="Titre1Car"/>
            </w:rPr>
            <w:t>Table des matières</w:t>
          </w:r>
        </w:p>
        <w:p w14:paraId="597C8C01" w14:textId="2EFBF5A0" w:rsidR="007F190B" w:rsidRDefault="007F5DDC">
          <w:pPr>
            <w:pStyle w:val="TM1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61040" w:history="1">
            <w:r w:rsidR="007F190B" w:rsidRPr="00280765">
              <w:rPr>
                <w:rStyle w:val="Lienhypertexte"/>
                <w:noProof/>
              </w:rPr>
              <w:t>LEOSAC KEY MANAGER</w:t>
            </w:r>
            <w:r w:rsidR="007F190B">
              <w:rPr>
                <w:noProof/>
                <w:webHidden/>
              </w:rPr>
              <w:tab/>
            </w:r>
            <w:r w:rsidR="007F190B">
              <w:rPr>
                <w:noProof/>
                <w:webHidden/>
              </w:rPr>
              <w:fldChar w:fldCharType="begin"/>
            </w:r>
            <w:r w:rsidR="007F190B">
              <w:rPr>
                <w:noProof/>
                <w:webHidden/>
              </w:rPr>
              <w:instrText xml:space="preserve"> PAGEREF _Toc121861040 \h </w:instrText>
            </w:r>
            <w:r w:rsidR="007F190B">
              <w:rPr>
                <w:noProof/>
                <w:webHidden/>
              </w:rPr>
            </w:r>
            <w:r w:rsidR="007F190B">
              <w:rPr>
                <w:noProof/>
                <w:webHidden/>
              </w:rPr>
              <w:fldChar w:fldCharType="separate"/>
            </w:r>
            <w:r w:rsidR="007F190B">
              <w:rPr>
                <w:noProof/>
                <w:webHidden/>
              </w:rPr>
              <w:t>2</w:t>
            </w:r>
            <w:r w:rsidR="007F190B">
              <w:rPr>
                <w:noProof/>
                <w:webHidden/>
              </w:rPr>
              <w:fldChar w:fldCharType="end"/>
            </w:r>
          </w:hyperlink>
        </w:p>
        <w:p w14:paraId="1A13F8C1" w14:textId="5ADC64D8" w:rsidR="007F190B" w:rsidRDefault="007F190B">
          <w:pPr>
            <w:pStyle w:val="TM2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41" w:history="1">
            <w:r w:rsidRPr="00280765">
              <w:rPr>
                <w:rStyle w:val="Lienhypertexte"/>
                <w:noProof/>
              </w:rPr>
              <w:t>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B74B" w14:textId="2630A819" w:rsidR="007F190B" w:rsidRDefault="007F190B">
          <w:pPr>
            <w:pStyle w:val="TM3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42" w:history="1">
            <w:r w:rsidRPr="00280765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6E0B" w14:textId="33508C10" w:rsidR="007F190B" w:rsidRDefault="007F190B">
          <w:pPr>
            <w:pStyle w:val="TM3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43" w:history="1">
            <w:r w:rsidRPr="00280765">
              <w:rPr>
                <w:rStyle w:val="Lienhypertexte"/>
                <w:noProof/>
              </w:rPr>
              <w:t>Mode Sombre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85DF" w14:textId="4C158265" w:rsidR="007F190B" w:rsidRDefault="007F190B">
          <w:pPr>
            <w:pStyle w:val="TM3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44" w:history="1">
            <w:r w:rsidRPr="00280765">
              <w:rPr>
                <w:rStyle w:val="Lienhypertexte"/>
                <w:noProof/>
              </w:rPr>
              <w:t>Log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88BD" w14:textId="0C6CFEB9" w:rsidR="007F190B" w:rsidRDefault="007F190B">
          <w:pPr>
            <w:pStyle w:val="TM3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45" w:history="1">
            <w:r w:rsidRPr="00280765">
              <w:rPr>
                <w:rStyle w:val="Lienhypertexte"/>
                <w:noProof/>
              </w:rPr>
              <w:t>A propos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9480" w14:textId="4CB7BAFB" w:rsidR="007F190B" w:rsidRDefault="007F190B">
          <w:pPr>
            <w:pStyle w:val="TM3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46" w:history="1">
            <w:r w:rsidRPr="00280765">
              <w:rPr>
                <w:rStyle w:val="Lienhypertexte"/>
                <w:noProof/>
              </w:rPr>
              <w:t>Plan de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C42C" w14:textId="2AF3620E" w:rsidR="007F190B" w:rsidRDefault="007F190B">
          <w:pPr>
            <w:pStyle w:val="TM2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47" w:history="1">
            <w:r w:rsidRPr="00280765">
              <w:rPr>
                <w:rStyle w:val="Lienhypertexte"/>
                <w:noProof/>
              </w:rPr>
              <w:t>Magasins de clés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A560" w14:textId="49A8A63D" w:rsidR="007F190B" w:rsidRDefault="007F190B">
          <w:pPr>
            <w:pStyle w:val="TM3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48" w:history="1">
            <w:r w:rsidRPr="00280765">
              <w:rPr>
                <w:rStyle w:val="Lienhypertexte"/>
                <w:noProof/>
              </w:rPr>
              <w:t>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221A" w14:textId="004B9F4F" w:rsidR="007F190B" w:rsidRDefault="007F190B">
          <w:pPr>
            <w:pStyle w:val="TM3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49" w:history="1">
            <w:r w:rsidRPr="00280765">
              <w:rPr>
                <w:rStyle w:val="Lienhypertexte"/>
                <w:noProof/>
              </w:rPr>
              <w:t>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0B33" w14:textId="5CDDDFD0" w:rsidR="007F190B" w:rsidRDefault="007F190B">
          <w:pPr>
            <w:pStyle w:val="TM3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50" w:history="1">
            <w:r w:rsidRPr="00280765">
              <w:rPr>
                <w:rStyle w:val="Lienhypertexte"/>
                <w:noProof/>
              </w:rPr>
              <w:t>NXP SAM AV2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6F82" w14:textId="7BBA8A3E" w:rsidR="007F190B" w:rsidRDefault="007F190B">
          <w:pPr>
            <w:pStyle w:val="TM3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51" w:history="1">
            <w:r w:rsidRPr="00280765">
              <w:rPr>
                <w:rStyle w:val="Lienhypertexte"/>
                <w:noProof/>
              </w:rPr>
              <w:t>HSM PKCS#11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88C0" w14:textId="78889F26" w:rsidR="007F190B" w:rsidRDefault="007F190B">
          <w:pPr>
            <w:pStyle w:val="TM2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52" w:history="1">
            <w:r w:rsidRPr="00280765">
              <w:rPr>
                <w:rStyle w:val="Lienhypertexte"/>
                <w:noProof/>
              </w:rPr>
              <w:t>Favoris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DBE8" w14:textId="2F2B0429" w:rsidR="007F190B" w:rsidRDefault="007F190B">
          <w:pPr>
            <w:pStyle w:val="TM2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53" w:history="1">
            <w:r w:rsidRPr="00280765">
              <w:rPr>
                <w:rStyle w:val="Lienhypertexte"/>
                <w:noProof/>
              </w:rPr>
              <w:t>Clés symétriques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28EC" w14:textId="3585CBA9" w:rsidR="007F190B" w:rsidRDefault="007F190B">
          <w:pPr>
            <w:pStyle w:val="TM2"/>
            <w:tabs>
              <w:tab w:val="right" w:leader="dot" w:pos="901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21861054" w:history="1">
            <w:r w:rsidRPr="00280765">
              <w:rPr>
                <w:rStyle w:val="Lienhypertexte"/>
                <w:noProof/>
              </w:rPr>
              <w:t>Clés asymétriques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_Toc121861054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5A263" w14:textId="7218D72C" w:rsidR="007F5DDC" w:rsidRDefault="007F5DDC">
          <w:r>
            <w:rPr>
              <w:b/>
              <w:bCs/>
            </w:rPr>
            <w:fldChar w:fldCharType="end"/>
          </w:r>
        </w:p>
      </w:sdtContent>
    </w:sdt>
    <w:p w14:paraId="29E19D1B" w14:textId="0B82A744" w:rsidR="007F5DDC" w:rsidRDefault="007F5DDC">
      <w:r>
        <w:br w:type="page"/>
      </w:r>
    </w:p>
    <w:bookmarkStart w:id="0" w:name="_Toc121861040" w:displacedByCustomXml="next"/>
    <w:sdt>
      <w:sdtPr>
        <w:alias w:val="Titre"/>
        <w:tag w:val=""/>
        <w:id w:val="-1633155409"/>
        <w:placeholder>
          <w:docPart w:val="BF19F361976D4A08BF2EEE7C04484C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6B477C84" w14:textId="77777777" w:rsidR="007F5DDC" w:rsidRPr="007F5DDC" w:rsidRDefault="007F5DDC" w:rsidP="007F5DDC">
          <w:pPr>
            <w:pStyle w:val="Titre1"/>
          </w:pPr>
          <w:r w:rsidRPr="007F5DDC">
            <w:t>LEOSAC KEY MANAGER</w:t>
          </w:r>
        </w:p>
      </w:sdtContent>
    </w:sdt>
    <w:bookmarkEnd w:id="0" w:displacedByCustomXml="prev"/>
    <w:p w14:paraId="7BADE9F9" w14:textId="732C0F1C" w:rsidR="00622E17" w:rsidRDefault="00012EC8" w:rsidP="007F5DDC">
      <w:pPr>
        <w:pStyle w:val="Titre2"/>
      </w:pPr>
      <w:bookmarkStart w:id="1" w:name="_Toc121861041"/>
      <w:r>
        <w:t>Général</w:t>
      </w:r>
      <w:bookmarkEnd w:id="1"/>
    </w:p>
    <w:p w14:paraId="72C18752" w14:textId="77777777" w:rsidR="00AE3320" w:rsidRDefault="00012EC8" w:rsidP="00012EC8">
      <w:proofErr w:type="spellStart"/>
      <w:r>
        <w:t>Leosac</w:t>
      </w:r>
      <w:proofErr w:type="spellEnd"/>
      <w:r>
        <w:t xml:space="preserve"> Key Manager est un logiciel de gestion de magasins de clés.</w:t>
      </w:r>
    </w:p>
    <w:p w14:paraId="2E7970EE" w14:textId="396B189E" w:rsidR="00F03E17" w:rsidRPr="00012EC8" w:rsidRDefault="00012EC8" w:rsidP="00F03E17">
      <w:r>
        <w:br/>
        <w:t>Il fournit une interface générique de génération, de création, d’édition et de calculs cryptographiques pour des clés symétriques et asymétriques.</w:t>
      </w:r>
    </w:p>
    <w:p w14:paraId="536A91D7" w14:textId="4E5D7A5D" w:rsidR="00012EC8" w:rsidRPr="00012EC8" w:rsidRDefault="00012EC8" w:rsidP="00012EC8">
      <w:pPr>
        <w:pStyle w:val="Titre3"/>
      </w:pPr>
      <w:bookmarkStart w:id="2" w:name="_Toc121861042"/>
      <w:r>
        <w:t>Accueil</w:t>
      </w:r>
      <w:bookmarkEnd w:id="2"/>
    </w:p>
    <w:p w14:paraId="020962A0" w14:textId="60599975" w:rsidR="009A5FB1" w:rsidRDefault="00622E17" w:rsidP="009A5FB1">
      <w:r>
        <w:rPr>
          <w:noProof/>
        </w:rPr>
        <w:drawing>
          <wp:inline distT="0" distB="0" distL="0" distR="0" wp14:anchorId="28CE77D8" wp14:editId="1F3B24B2">
            <wp:extent cx="5732145" cy="432435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16E3" w14:textId="5A719F72" w:rsidR="00710491" w:rsidRDefault="00710491" w:rsidP="009A5FB1">
      <w:r>
        <w:t xml:space="preserve">L’écran principal de </w:t>
      </w:r>
      <w:proofErr w:type="spellStart"/>
      <w:r>
        <w:t>Leosac</w:t>
      </w:r>
      <w:proofErr w:type="spellEnd"/>
      <w:r>
        <w:t xml:space="preserve"> Key Manager vous permet d’accéder rapidement aux fonctionnalités principales du logiciel.</w:t>
      </w:r>
    </w:p>
    <w:p w14:paraId="53FEC9A1" w14:textId="4E621CB7" w:rsidR="00710491" w:rsidRDefault="00710491" w:rsidP="009A5FB1">
      <w:r>
        <w:t>Des « tuiles » vous invitent à créer un nouveau magasin de clés, à ouvrir un magasin de clés existant ou bien à lister les magasins de clés favoris.</w:t>
      </w:r>
    </w:p>
    <w:p w14:paraId="24F485F4" w14:textId="31FB780E" w:rsidR="00710491" w:rsidRDefault="00710491" w:rsidP="009A5FB1">
      <w:r>
        <w:t>Sur la gauche, un menu</w:t>
      </w:r>
      <w:r w:rsidR="003509DA">
        <w:t xml:space="preserve"> </w:t>
      </w:r>
      <w:r w:rsidR="003509DA" w:rsidRPr="003509DA">
        <w:drawing>
          <wp:inline distT="0" distB="0" distL="0" distR="0" wp14:anchorId="045B3E73" wp14:editId="3B7777CD">
            <wp:extent cx="200053" cy="161948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vous permet de passer rapidement aux différentes sections.</w:t>
      </w:r>
    </w:p>
    <w:p w14:paraId="7BF871FB" w14:textId="0BD36513" w:rsidR="00710491" w:rsidRDefault="00710491" w:rsidP="00710491">
      <w:pPr>
        <w:jc w:val="center"/>
      </w:pPr>
      <w:r w:rsidRPr="00FA0041">
        <w:rPr>
          <w:noProof/>
        </w:rPr>
        <w:lastRenderedPageBreak/>
        <w:drawing>
          <wp:inline distT="0" distB="0" distL="0" distR="0" wp14:anchorId="47D935E3" wp14:editId="67D7482F">
            <wp:extent cx="1548636" cy="3408218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7695" cy="34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49E5" w14:textId="345CAEF8" w:rsidR="00FA0041" w:rsidRDefault="003D5EBD" w:rsidP="003D5EBD">
      <w:r>
        <w:t xml:space="preserve">Sur la droite, un menu complémentaire </w:t>
      </w:r>
      <w:r w:rsidRPr="003D5EBD">
        <w:drawing>
          <wp:inline distT="0" distB="0" distL="0" distR="0" wp14:anchorId="1B3A3412" wp14:editId="22EC47B2">
            <wp:extent cx="95263" cy="15242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vous donne accès aux paramètres plus avancés et secondaires</w:t>
      </w:r>
      <w:r w:rsidR="00A53F63">
        <w:t xml:space="preserve"> de l’application</w:t>
      </w:r>
      <w:r>
        <w:t>.</w:t>
      </w:r>
    </w:p>
    <w:p w14:paraId="3D9D4B46" w14:textId="0BF551C2" w:rsidR="001E5098" w:rsidRDefault="008E1F08" w:rsidP="003D5EBD">
      <w:pPr>
        <w:jc w:val="center"/>
      </w:pPr>
      <w:r w:rsidRPr="008E1F08">
        <w:rPr>
          <w:noProof/>
        </w:rPr>
        <w:drawing>
          <wp:inline distT="0" distB="0" distL="0" distR="0" wp14:anchorId="0F30EB65" wp14:editId="75C59D11">
            <wp:extent cx="1020925" cy="1199408"/>
            <wp:effectExtent l="0" t="0" r="8255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3044" cy="120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362C" w14:textId="0EFCFD84" w:rsidR="003D5EBD" w:rsidRDefault="006279FE" w:rsidP="006279FE">
      <w:pPr>
        <w:pStyle w:val="Titre3"/>
      </w:pPr>
      <w:bookmarkStart w:id="3" w:name="_Toc121861043"/>
      <w:r>
        <w:t>Mode Sombre</w:t>
      </w:r>
      <w:bookmarkEnd w:id="3"/>
    </w:p>
    <w:p w14:paraId="1A9660C3" w14:textId="0AED4C4E" w:rsidR="006279FE" w:rsidRPr="006279FE" w:rsidRDefault="006279FE" w:rsidP="006279FE">
      <w:r>
        <w:t xml:space="preserve">L’option </w:t>
      </w:r>
      <w:r w:rsidRPr="006279FE">
        <w:drawing>
          <wp:inline distT="0" distB="0" distL="0" distR="0" wp14:anchorId="39568B18" wp14:editId="4822DCA7">
            <wp:extent cx="781159" cy="200053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permet de basculer rapidement l’interface utilisateur d’un mode clair à un mode sombre. Ce choix est </w:t>
      </w:r>
      <w:r w:rsidR="0087775B">
        <w:t xml:space="preserve">ensuite </w:t>
      </w:r>
      <w:r>
        <w:t>sauvegardé.</w:t>
      </w:r>
    </w:p>
    <w:p w14:paraId="52C2656F" w14:textId="51A492FB" w:rsidR="0087775B" w:rsidRDefault="0087775B" w:rsidP="0087775B">
      <w:pPr>
        <w:pStyle w:val="Titre3"/>
      </w:pPr>
      <w:bookmarkStart w:id="4" w:name="_Toc121861044"/>
      <w:r>
        <w:lastRenderedPageBreak/>
        <w:t>Log Console</w:t>
      </w:r>
      <w:bookmarkEnd w:id="4"/>
    </w:p>
    <w:p w14:paraId="420A1675" w14:textId="35170013" w:rsidR="00051D33" w:rsidRDefault="00051D33" w:rsidP="001F3523">
      <w:pPr>
        <w:jc w:val="center"/>
      </w:pPr>
      <w:r>
        <w:rPr>
          <w:noProof/>
        </w:rPr>
        <w:drawing>
          <wp:inline distT="0" distB="0" distL="0" distR="0" wp14:anchorId="00101E73" wp14:editId="3B270DA3">
            <wp:extent cx="5732145" cy="2501265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A148" w14:textId="77777777" w:rsidR="001F3523" w:rsidRDefault="001F3523" w:rsidP="009A5FB1"/>
    <w:p w14:paraId="7A759A72" w14:textId="4707B8B4" w:rsidR="009F061F" w:rsidRDefault="009F061F" w:rsidP="009F061F">
      <w:pPr>
        <w:pStyle w:val="Titre3"/>
      </w:pPr>
      <w:bookmarkStart w:id="5" w:name="_Toc121861045"/>
      <w:r>
        <w:t>A propos</w:t>
      </w:r>
      <w:bookmarkEnd w:id="5"/>
    </w:p>
    <w:p w14:paraId="792F4D36" w14:textId="6BBA32D3" w:rsidR="00051D33" w:rsidRDefault="00051D33" w:rsidP="001F3523">
      <w:pPr>
        <w:jc w:val="center"/>
      </w:pPr>
      <w:r>
        <w:rPr>
          <w:noProof/>
        </w:rPr>
        <w:drawing>
          <wp:inline distT="0" distB="0" distL="0" distR="0" wp14:anchorId="3B11CEBD" wp14:editId="3534FE3B">
            <wp:extent cx="5391150" cy="46958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C987" w14:textId="52F642FB" w:rsidR="001F3523" w:rsidRDefault="009E7B1E" w:rsidP="009A5FB1">
      <w:r>
        <w:lastRenderedPageBreak/>
        <w:t>La fenêtre « à propos » fournit des informations complémentaires sur le programme</w:t>
      </w:r>
      <w:r w:rsidR="00ED7F78">
        <w:t>, l’éditeur et les bibliothèques dépendantes</w:t>
      </w:r>
      <w:r>
        <w:t>.</w:t>
      </w:r>
    </w:p>
    <w:p w14:paraId="4BABE2B0" w14:textId="1255752B" w:rsidR="009E7B1E" w:rsidRDefault="009E7B1E" w:rsidP="009A5FB1">
      <w:r>
        <w:t>C’est également à partir de cette fenêtre que la vérification des mises à jour peut être effectué</w:t>
      </w:r>
      <w:r w:rsidR="003C104D">
        <w:t>e</w:t>
      </w:r>
      <w:r>
        <w:t xml:space="preserve"> et </w:t>
      </w:r>
      <w:r w:rsidR="004503D1">
        <w:t xml:space="preserve">son automatisation </w:t>
      </w:r>
      <w:r>
        <w:t>activé</w:t>
      </w:r>
      <w:r w:rsidR="003C104D">
        <w:t>e</w:t>
      </w:r>
      <w:r>
        <w:t>/désactivé</w:t>
      </w:r>
      <w:r w:rsidR="003C104D">
        <w:t>e</w:t>
      </w:r>
      <w:r>
        <w:t>.</w:t>
      </w:r>
    </w:p>
    <w:p w14:paraId="737CB109" w14:textId="6B2ADE94" w:rsidR="00A24A4C" w:rsidRDefault="00A24A4C" w:rsidP="009A5FB1">
      <w:r>
        <w:t>Des détails sur le plan de maintenance actuel sont par ailleurs affichés</w:t>
      </w:r>
      <w:r w:rsidR="002438B1">
        <w:t>.</w:t>
      </w:r>
    </w:p>
    <w:p w14:paraId="12108152" w14:textId="77777777" w:rsidR="002438B1" w:rsidRDefault="00A44404" w:rsidP="009A5FB1">
      <w:pPr>
        <w:rPr>
          <w:rStyle w:val="Titre3Car"/>
        </w:rPr>
      </w:pPr>
      <w:bookmarkStart w:id="6" w:name="_Toc121861046"/>
      <w:r w:rsidRPr="00A44404">
        <w:rPr>
          <w:rStyle w:val="Titre3Car"/>
        </w:rPr>
        <w:t>Plan de maintenance</w:t>
      </w:r>
      <w:bookmarkEnd w:id="6"/>
    </w:p>
    <w:p w14:paraId="5F8EB44D" w14:textId="77777777" w:rsidR="00654F57" w:rsidRDefault="002438B1" w:rsidP="009A5FB1">
      <w:r>
        <w:t xml:space="preserve">Il est fortement recommandé de souscrire à un plan de maintenance afin de garantir un support minimum de votre installation, de s’affranchir de toute limitation, de bénéficier </w:t>
      </w:r>
      <w:r w:rsidR="00DA6BDC">
        <w:t>des</w:t>
      </w:r>
      <w:r>
        <w:t xml:space="preserve"> services annexes à l’applicatif et de contribuer financièrement au développement du logiciel.</w:t>
      </w:r>
    </w:p>
    <w:p w14:paraId="07F1A83D" w14:textId="11027527" w:rsidR="00A24A4C" w:rsidRDefault="00886D6D" w:rsidP="009A5FB1">
      <w:r>
        <w:br/>
      </w:r>
      <w:r w:rsidR="00A24A4C">
        <w:t xml:space="preserve">Visitez </w:t>
      </w:r>
      <w:hyperlink r:id="rId19" w:history="1">
        <w:r w:rsidR="005667CC" w:rsidRPr="00A52620">
          <w:rPr>
            <w:rStyle w:val="Lienhypertexte"/>
          </w:rPr>
          <w:t>https://leosac.com/fr/key-manager/</w:t>
        </w:r>
      </w:hyperlink>
      <w:r w:rsidR="005667CC">
        <w:t xml:space="preserve"> pour plus d’informations sur les plans.</w:t>
      </w:r>
    </w:p>
    <w:p w14:paraId="265525D2" w14:textId="2FD2B1EF" w:rsidR="00DF2877" w:rsidRDefault="00DF2877" w:rsidP="009A5FB1">
      <w:r>
        <w:t xml:space="preserve">Une fois le plan souscrit, procédez à son enregistrement </w:t>
      </w:r>
      <w:r w:rsidR="00214773">
        <w:t xml:space="preserve">directement </w:t>
      </w:r>
      <w:r>
        <w:t>dans l’application.</w:t>
      </w:r>
    </w:p>
    <w:p w14:paraId="6BE7D3D2" w14:textId="503E784F" w:rsidR="00DF2877" w:rsidRDefault="00DF2877" w:rsidP="00DF2877">
      <w:pPr>
        <w:jc w:val="center"/>
      </w:pPr>
      <w:r>
        <w:rPr>
          <w:noProof/>
        </w:rPr>
        <w:drawing>
          <wp:inline distT="0" distB="0" distL="0" distR="0" wp14:anchorId="515A2191" wp14:editId="1686E651">
            <wp:extent cx="4924884" cy="4987636"/>
            <wp:effectExtent l="0" t="0" r="9525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476" cy="499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4219" w14:textId="77777777" w:rsidR="00DF2877" w:rsidRDefault="00DF2877" w:rsidP="009A5FB1"/>
    <w:p w14:paraId="3080CD57" w14:textId="669BCCB6" w:rsidR="007F5DDC" w:rsidRPr="002A4610" w:rsidRDefault="00163E85" w:rsidP="009A5FB1">
      <w:pPr>
        <w:pStyle w:val="Titre2"/>
      </w:pPr>
      <w:bookmarkStart w:id="7" w:name="_Toc121861047"/>
      <w:r>
        <w:lastRenderedPageBreak/>
        <w:t>Magasins de clés</w:t>
      </w:r>
      <w:bookmarkEnd w:id="7"/>
    </w:p>
    <w:p w14:paraId="505C0E3E" w14:textId="4B3B9303" w:rsidR="00445E4F" w:rsidRDefault="00445E4F" w:rsidP="00E815EF">
      <w:pPr>
        <w:pStyle w:val="Titre3"/>
      </w:pPr>
      <w:bookmarkStart w:id="8" w:name="_Toc121861048"/>
      <w:r>
        <w:t>Général</w:t>
      </w:r>
      <w:bookmarkEnd w:id="8"/>
    </w:p>
    <w:p w14:paraId="5353C140" w14:textId="1D89F3D6" w:rsidR="00E815EF" w:rsidRDefault="00E815EF" w:rsidP="00E815EF">
      <w:pPr>
        <w:pStyle w:val="Titre3"/>
      </w:pPr>
      <w:bookmarkStart w:id="9" w:name="_Toc121861049"/>
      <w:r>
        <w:t>Fichiers</w:t>
      </w:r>
      <w:bookmarkEnd w:id="9"/>
    </w:p>
    <w:p w14:paraId="07F1A5AA" w14:textId="3498E5FB" w:rsidR="00E815EF" w:rsidRDefault="00E815EF" w:rsidP="00E815EF">
      <w:pPr>
        <w:pStyle w:val="Titre3"/>
      </w:pPr>
      <w:bookmarkStart w:id="10" w:name="_Toc121861050"/>
      <w:r>
        <w:t>NXP SAM AV2</w:t>
      </w:r>
      <w:bookmarkEnd w:id="10"/>
    </w:p>
    <w:p w14:paraId="68BBA613" w14:textId="4DD46C60" w:rsidR="00E815EF" w:rsidRDefault="00E815EF" w:rsidP="00E815EF">
      <w:pPr>
        <w:pStyle w:val="Titre3"/>
      </w:pPr>
      <w:bookmarkStart w:id="11" w:name="_Toc121861051"/>
      <w:r>
        <w:t>HSM PKCS#11</w:t>
      </w:r>
      <w:bookmarkEnd w:id="11"/>
    </w:p>
    <w:p w14:paraId="694E8227" w14:textId="03E405DC" w:rsidR="00405F67" w:rsidRDefault="00405F67" w:rsidP="00405F67"/>
    <w:p w14:paraId="5DC18DC8" w14:textId="3C23FE66" w:rsidR="00405F67" w:rsidRDefault="00405F67" w:rsidP="00405F67">
      <w:pPr>
        <w:pStyle w:val="Titre2"/>
      </w:pPr>
      <w:bookmarkStart w:id="12" w:name="_Toc121861052"/>
      <w:r>
        <w:t>Favoris</w:t>
      </w:r>
      <w:bookmarkEnd w:id="12"/>
    </w:p>
    <w:p w14:paraId="4BE36273" w14:textId="77777777" w:rsidR="00A44D28" w:rsidRPr="00A44D28" w:rsidRDefault="00A44D28" w:rsidP="00A44D28"/>
    <w:p w14:paraId="7F481DED" w14:textId="77777777" w:rsidR="007F5DDC" w:rsidRPr="002A4610" w:rsidRDefault="00622FB0" w:rsidP="007F5DDC">
      <w:pPr>
        <w:pStyle w:val="Titre2"/>
      </w:pPr>
      <w:bookmarkStart w:id="13" w:name="_Toc121861053"/>
      <w:r>
        <w:t>Clés symétriques</w:t>
      </w:r>
      <w:bookmarkEnd w:id="13"/>
    </w:p>
    <w:p w14:paraId="0CB10CC7" w14:textId="77777777" w:rsidR="007F5DDC" w:rsidRPr="002A4610" w:rsidRDefault="00000000" w:rsidP="007F5DDC">
      <w:sdt>
        <w:sdtPr>
          <w:alias w:val="Entrez le contenu :"/>
          <w:tag w:val="Entrez le contenu :"/>
          <w:id w:val="1005716822"/>
          <w:placeholder>
            <w:docPart w:val="6ACAF446AD654F509ADEF0E19B64BF43"/>
          </w:placeholder>
          <w:temporary/>
          <w:showingPlcHdr/>
          <w15:appearance w15:val="hidden"/>
        </w:sdtPr>
        <w:sdtContent>
          <w:r w:rsidR="007F5DDC" w:rsidRPr="002A4610">
            <w:rPr>
              <w:rStyle w:val="Accentuationlgre"/>
              <w:lang w:bidi="fr-FR"/>
            </w:rPr>
            <w:t>Résumez en quelques phrases simples ce que votre société fait ou fournit.</w:t>
          </w:r>
        </w:sdtContent>
      </w:sdt>
      <w:r w:rsidR="007F5DDC" w:rsidRPr="002A4610">
        <w:rPr>
          <w:lang w:bidi="fr-FR"/>
        </w:rPr>
        <w:br/>
      </w:r>
      <w:sdt>
        <w:sdtPr>
          <w:alias w:val="Entrez le contenu :"/>
          <w:tag w:val="Entrez le contenu :"/>
          <w:id w:val="34703130"/>
          <w:placeholder>
            <w:docPart w:val="6B0E7C11E1804834A8BA45292824A205"/>
          </w:placeholder>
          <w:temporary/>
          <w:showingPlcHdr/>
          <w15:appearance w15:val="hidden"/>
        </w:sdtPr>
        <w:sdtContent>
          <w:r w:rsidR="007F5DDC" w:rsidRPr="002A4610">
            <w:rPr>
              <w:rStyle w:val="Accentuationlgre"/>
              <w:lang w:bidi="fr-FR"/>
            </w:rPr>
            <w:t>EXEMPLE : Nous fournissons des accessoires d’une qualité sans égale. Nous proposons un vaste éventail d’accessoires, dont le dernier modèle turbo de luxe.</w:t>
          </w:r>
        </w:sdtContent>
      </w:sdt>
    </w:p>
    <w:sdt>
      <w:sdtPr>
        <w:alias w:val="Entrez le contenu :"/>
        <w:tag w:val="Entrez le contenu :"/>
        <w:id w:val="1383055869"/>
        <w:placeholder>
          <w:docPart w:val="4AEFF26FC31145C597E67990DD0C9288"/>
        </w:placeholder>
        <w:temporary/>
        <w:showingPlcHdr/>
        <w15:appearance w15:val="hidden"/>
      </w:sdtPr>
      <w:sdtContent>
        <w:p w14:paraId="7F43F58C" w14:textId="77777777" w:rsidR="007F5DDC" w:rsidRPr="002A4610" w:rsidRDefault="007F5DDC" w:rsidP="007F5DDC">
          <w:r w:rsidRPr="002A4610">
            <w:rPr>
              <w:rStyle w:val="Accentuationlgre"/>
              <w:lang w:bidi="fr-FR"/>
            </w:rPr>
            <w:t>Décrivez les avantages qu’offrent vos services ou produits. Énumérez les caractéristiques qui distinguent vos produits ou services de ceux de vos concurrents.</w:t>
          </w:r>
        </w:p>
      </w:sdtContent>
    </w:sdt>
    <w:sdt>
      <w:sdtPr>
        <w:alias w:val="Entrez le contenu :"/>
        <w:tag w:val="Entrez le contenu :"/>
        <w:id w:val="1618183487"/>
        <w:placeholder>
          <w:docPart w:val="913DFD7081AE433DB0C6E841595C8F04"/>
        </w:placeholder>
        <w:temporary/>
        <w:showingPlcHdr/>
        <w15:appearance w15:val="hidden"/>
      </w:sdtPr>
      <w:sdtContent>
        <w:p w14:paraId="6D2FF218" w14:textId="77777777" w:rsidR="007F5DDC" w:rsidRPr="002A4610" w:rsidRDefault="007F5DDC" w:rsidP="007F5DDC">
          <w:r w:rsidRPr="002A4610">
            <w:rPr>
              <w:rStyle w:val="Accentuationlgre"/>
              <w:lang w:bidi="fr-FR"/>
            </w:rPr>
            <w:t>Résumez brièvement les qualifications de votre société.</w:t>
          </w:r>
          <w:r w:rsidRPr="002A4610">
            <w:rPr>
              <w:rStyle w:val="Accentuationlgre"/>
              <w:lang w:bidi="fr-FR"/>
            </w:rPr>
            <w:br/>
            <w:t>EXEMPLE : Nous créons des accessoires de qualité depuis plus d’un siècle.</w:t>
          </w:r>
        </w:p>
      </w:sdtContent>
    </w:sdt>
    <w:sdt>
      <w:sdtPr>
        <w:alias w:val="Entrez le contenu :"/>
        <w:tag w:val="Entrez le contenu :"/>
        <w:id w:val="306522270"/>
        <w:placeholder>
          <w:docPart w:val="7C97512B1F3C4D08B9EB3E1BB7971603"/>
        </w:placeholder>
        <w:temporary/>
        <w:showingPlcHdr/>
        <w15:appearance w15:val="hidden"/>
      </w:sdtPr>
      <w:sdtContent>
        <w:p w14:paraId="636774D5" w14:textId="77777777" w:rsidR="007F5DDC" w:rsidRPr="002A4610" w:rsidRDefault="007F5DDC" w:rsidP="007F5DDC">
          <w:r w:rsidRPr="002A4610">
            <w:rPr>
              <w:rStyle w:val="Accentuationlgre"/>
              <w:lang w:bidi="fr-FR"/>
            </w:rPr>
            <w:t>Décrivez les buts ou objectifs de votre société.</w:t>
          </w:r>
          <w:r w:rsidRPr="002A4610">
            <w:rPr>
              <w:rStyle w:val="Accentuationlgre"/>
              <w:lang w:bidi="fr-FR"/>
            </w:rPr>
            <w:br/>
            <w:t>EXEMPLE : Nous souhaitons vendre plus d’accessoires que toute autre société en France.</w:t>
          </w:r>
        </w:p>
      </w:sdtContent>
    </w:sdt>
    <w:p w14:paraId="12FA01CC" w14:textId="77F38C09" w:rsidR="007F5DDC" w:rsidRPr="002A4610" w:rsidRDefault="005849F4" w:rsidP="007F5DDC">
      <w:pPr>
        <w:pStyle w:val="Titre2"/>
      </w:pPr>
      <w:bookmarkStart w:id="14" w:name="_Toc121861054"/>
      <w:r>
        <w:t>Clés asymétriques</w:t>
      </w:r>
      <w:bookmarkEnd w:id="14"/>
    </w:p>
    <w:sdt>
      <w:sdtPr>
        <w:alias w:val="Entrez le contenu :"/>
        <w:tag w:val="Entrez le contenu :"/>
        <w:id w:val="823473932"/>
        <w:placeholder>
          <w:docPart w:val="541CFEEA4D0C45CB974ADA7B7F5EB01B"/>
        </w:placeholder>
        <w:temporary/>
        <w:showingPlcHdr/>
        <w15:appearance w15:val="hidden"/>
      </w:sdtPr>
      <w:sdtContent>
        <w:p w14:paraId="1C23B099" w14:textId="77777777" w:rsidR="007F5DDC" w:rsidRPr="002A4610" w:rsidRDefault="007F5DDC" w:rsidP="007F5DDC">
          <w:r w:rsidRPr="002A4610">
            <w:rPr>
              <w:rStyle w:val="Accentuationlgre"/>
              <w:lang w:bidi="fr-FR"/>
            </w:rPr>
            <w:t>Résumez en une phrase simple ce que fait votre société, ou ce qu’elle fournit.</w:t>
          </w:r>
          <w:r w:rsidRPr="002A4610">
            <w:rPr>
              <w:rStyle w:val="Accentuationlgre"/>
              <w:lang w:bidi="fr-FR"/>
            </w:rPr>
            <w:br/>
            <w:t>EXEMPLE : Nous fournissons des accessoires d’une qualité sans égale.</w:t>
          </w:r>
        </w:p>
      </w:sdtContent>
    </w:sdt>
    <w:sdt>
      <w:sdtPr>
        <w:alias w:val="Entrez le contenu :"/>
        <w:tag w:val="Entrez le contenu :"/>
        <w:id w:val="543868722"/>
        <w:placeholder>
          <w:docPart w:val="4AEFF26FC31145C597E67990DD0C9288"/>
        </w:placeholder>
        <w:temporary/>
        <w:showingPlcHdr/>
        <w15:appearance w15:val="hidden"/>
      </w:sdtPr>
      <w:sdtContent>
        <w:p w14:paraId="203AADFB" w14:textId="77777777" w:rsidR="007F5DDC" w:rsidRPr="002A4610" w:rsidRDefault="007F5DDC" w:rsidP="007F5DDC">
          <w:r w:rsidRPr="002A4610">
            <w:rPr>
              <w:rStyle w:val="Accentuationlgre"/>
              <w:lang w:bidi="fr-FR"/>
            </w:rPr>
            <w:t>Décrivez les avantages qu’offrent vos services ou produits. Énumérez les caractéristiques qui distinguent vos produits ou services de ceux de vos concurrents.</w:t>
          </w:r>
        </w:p>
      </w:sdtContent>
    </w:sdt>
    <w:sdt>
      <w:sdtPr>
        <w:alias w:val="Entrez le contenu :"/>
        <w:tag w:val="Entrez le contenu :"/>
        <w:id w:val="704216153"/>
        <w:placeholder>
          <w:docPart w:val="913DFD7081AE433DB0C6E841595C8F04"/>
        </w:placeholder>
        <w:temporary/>
        <w:showingPlcHdr/>
        <w15:appearance w15:val="hidden"/>
      </w:sdtPr>
      <w:sdtContent>
        <w:p w14:paraId="06314C35" w14:textId="77777777" w:rsidR="007F5DDC" w:rsidRPr="002A4610" w:rsidRDefault="007F5DDC" w:rsidP="007F5DDC">
          <w:r w:rsidRPr="002A4610">
            <w:rPr>
              <w:rStyle w:val="Accentuationlgre"/>
              <w:lang w:bidi="fr-FR"/>
            </w:rPr>
            <w:t>Résumez brièvement les qualifications de votre société.</w:t>
          </w:r>
          <w:r w:rsidRPr="002A4610">
            <w:rPr>
              <w:rStyle w:val="Accentuationlgre"/>
              <w:lang w:bidi="fr-FR"/>
            </w:rPr>
            <w:br/>
            <w:t>EXEMPLE : Nous créons des accessoires de qualité depuis plus d’un siècle.</w:t>
          </w:r>
        </w:p>
      </w:sdtContent>
    </w:sdt>
    <w:p w14:paraId="2C452E73" w14:textId="77777777" w:rsidR="007F5DDC" w:rsidRPr="002A4610" w:rsidRDefault="00000000" w:rsidP="007F5DDC">
      <w:sdt>
        <w:sdtPr>
          <w:alias w:val="Entrez le contenu :"/>
          <w:tag w:val="Entrez le contenu :"/>
          <w:id w:val="-827902071"/>
          <w:placeholder>
            <w:docPart w:val="9F7AA19660C14B32A5F829B5A98ED9D0"/>
          </w:placeholder>
          <w:temporary/>
          <w:showingPlcHdr/>
          <w15:appearance w15:val="hidden"/>
        </w:sdtPr>
        <w:sdtContent>
          <w:r w:rsidR="007F5DDC" w:rsidRPr="002A4610">
            <w:rPr>
              <w:rStyle w:val="Accentuationlgre"/>
              <w:lang w:bidi="fr-FR"/>
            </w:rPr>
            <w:t>Décrivez la mission de votre société en une phrase.</w:t>
          </w:r>
        </w:sdtContent>
      </w:sdt>
      <w:r w:rsidR="007F5DDC" w:rsidRPr="002A4610">
        <w:rPr>
          <w:lang w:bidi="fr-FR"/>
        </w:rPr>
        <w:br/>
      </w:r>
      <w:sdt>
        <w:sdtPr>
          <w:alias w:val="Entrez le contenu :"/>
          <w:tag w:val="Entrez le contenu :"/>
          <w:id w:val="-867365552"/>
          <w:placeholder>
            <w:docPart w:val="50C8A132528449B38B749DF7F4B6F0BD"/>
          </w:placeholder>
          <w:temporary/>
          <w:showingPlcHdr/>
          <w15:appearance w15:val="hidden"/>
        </w:sdtPr>
        <w:sdtContent>
          <w:r w:rsidR="007F5DDC" w:rsidRPr="002A4610">
            <w:rPr>
              <w:rStyle w:val="Accentuationlgre"/>
              <w:lang w:bidi="fr-FR"/>
            </w:rPr>
            <w:t>EXEMPLE : La société souhaite améliorer la qualité de vie des gens en proposant des accessoires d’une qualité sans égale à tous les habitants de la planète.</w:t>
          </w:r>
        </w:sdtContent>
      </w:sdt>
    </w:p>
    <w:sdt>
      <w:sdtPr>
        <w:alias w:val="Entrez le contenu :"/>
        <w:tag w:val="Entrez le contenu :"/>
        <w:id w:val="-230004723"/>
        <w:placeholder>
          <w:docPart w:val="7C97512B1F3C4D08B9EB3E1BB7971603"/>
        </w:placeholder>
        <w:temporary/>
        <w:showingPlcHdr/>
        <w15:appearance w15:val="hidden"/>
      </w:sdtPr>
      <w:sdtContent>
        <w:p w14:paraId="7513B728" w14:textId="77777777" w:rsidR="007F5DDC" w:rsidRPr="002A4610" w:rsidRDefault="007F5DDC" w:rsidP="007F5DDC">
          <w:r w:rsidRPr="002A4610">
            <w:rPr>
              <w:rStyle w:val="Accentuationlgre"/>
              <w:lang w:bidi="fr-FR"/>
            </w:rPr>
            <w:t>Décrivez les buts ou objectifs de votre société.</w:t>
          </w:r>
          <w:r w:rsidRPr="002A4610">
            <w:rPr>
              <w:rStyle w:val="Accentuationlgre"/>
              <w:lang w:bidi="fr-FR"/>
            </w:rPr>
            <w:br/>
            <w:t>EXEMPLE : Nous souhaitons vendre plus d’accessoires que toute autre société en France.</w:t>
          </w:r>
        </w:p>
      </w:sdtContent>
    </w:sdt>
    <w:p w14:paraId="10668161" w14:textId="77777777" w:rsidR="007F5DDC" w:rsidRPr="002A4610" w:rsidRDefault="00000000" w:rsidP="007F5DDC">
      <w:sdt>
        <w:sdtPr>
          <w:alias w:val="Entrez le contenu :"/>
          <w:tag w:val="Entrez le contenu :"/>
          <w:id w:val="7719411"/>
          <w:placeholder>
            <w:docPart w:val="A2268C156B1345FC91FEA82BBA8099EE"/>
          </w:placeholder>
          <w:temporary/>
          <w:showingPlcHdr/>
          <w15:appearance w15:val="hidden"/>
        </w:sdtPr>
        <w:sdtContent>
          <w:r w:rsidR="007F5DDC" w:rsidRPr="002A4610">
            <w:rPr>
              <w:rStyle w:val="Accentuationlgre"/>
              <w:lang w:bidi="fr-FR"/>
            </w:rPr>
            <w:t>Donnez un exemple de résultat positif de la vente de votre produit.</w:t>
          </w:r>
          <w:r w:rsidR="007F5DDC" w:rsidRPr="002A4610">
            <w:rPr>
              <w:rStyle w:val="Accentuationlgre"/>
              <w:lang w:bidi="fr-FR"/>
            </w:rPr>
            <w:br/>
            <w:t>EXEMPLE : Nos accessoires ont été utilisés dans la construction de la tour Eiffel.</w:t>
          </w:r>
        </w:sdtContent>
      </w:sdt>
    </w:p>
    <w:p w14:paraId="3FBE5D69" w14:textId="77777777" w:rsidR="008F3975" w:rsidRPr="002A4610" w:rsidRDefault="008F3975"/>
    <w:sectPr w:rsidR="008F3975" w:rsidRPr="002A4610" w:rsidSect="007109B1">
      <w:footerReference w:type="default" r:id="rId21"/>
      <w:footerReference w:type="first" r:id="rId22"/>
      <w:pgSz w:w="11907" w:h="1683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06564" w14:textId="77777777" w:rsidR="000A5348" w:rsidRDefault="000A5348">
      <w:pPr>
        <w:spacing w:after="0" w:line="240" w:lineRule="auto"/>
      </w:pPr>
      <w:r>
        <w:separator/>
      </w:r>
    </w:p>
  </w:endnote>
  <w:endnote w:type="continuationSeparator" w:id="0">
    <w:p w14:paraId="5AF22D04" w14:textId="77777777" w:rsidR="000A5348" w:rsidRDefault="000A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86DB" w14:textId="4003A44D" w:rsidR="004527A7" w:rsidRDefault="004527A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3054C" wp14:editId="3C3A6079">
              <wp:simplePos x="0" y="0"/>
              <wp:positionH relativeFrom="page">
                <wp:align>right</wp:align>
              </wp:positionH>
              <wp:positionV relativeFrom="paragraph">
                <wp:posOffset>-1678362</wp:posOffset>
              </wp:positionV>
              <wp:extent cx="7560301" cy="2279176"/>
              <wp:effectExtent l="0" t="0" r="3175" b="698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01" cy="2279176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Grilledutableau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8550"/>
                            <w:gridCol w:w="3005"/>
                          </w:tblGrid>
                          <w:tr w:rsidR="00972DC5" w14:paraId="1CAD6EEB" w14:textId="77777777" w:rsidTr="00972DC5">
                            <w:tc>
                              <w:tcPr>
                                <w:tcW w:w="8550" w:type="dxa"/>
                                <w:vAlign w:val="center"/>
                              </w:tcPr>
                              <w:p w14:paraId="3CBC6FFC" w14:textId="14AB3687" w:rsidR="00972DC5" w:rsidRPr="005F3306" w:rsidRDefault="00AE024D" w:rsidP="00CC3C43">
                                <w:pPr>
                                  <w:pStyle w:val="Titre2"/>
                                  <w:outlineLvl w:val="1"/>
                                  <w:rPr>
                                    <w:color w:val="FFFFFF" w:themeColor="background1"/>
                                  </w:rPr>
                                </w:pPr>
                                <w:r w:rsidRPr="005F3306">
                                  <w:rPr>
                                    <w:color w:val="FFFFFF" w:themeColor="background1"/>
                                  </w:rPr>
                                  <w:t>DOCUMENTATION UTILISATEUR</w:t>
                                </w:r>
                              </w:p>
                            </w:tc>
                            <w:tc>
                              <w:tcPr>
                                <w:tcW w:w="3005" w:type="dxa"/>
                                <w:vAlign w:val="center"/>
                              </w:tcPr>
                              <w:p w14:paraId="0483B6CD" w14:textId="77777777" w:rsidR="00107BE9" w:rsidRDefault="00107BE9" w:rsidP="00972DC5">
                                <w:pPr>
                                  <w:pStyle w:val="Sous-titre"/>
                                </w:pPr>
                              </w:p>
                              <w:p w14:paraId="381BE392" w14:textId="3BD8BAD1" w:rsidR="00972DC5" w:rsidRPr="00A0413D" w:rsidRDefault="00000000" w:rsidP="00972DC5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Version :"/>
                                    <w:tag w:val="Version :"/>
                                    <w:id w:val="-1591086830"/>
                                    <w:placeholder>
                                      <w:docPart w:val="3E05BA8411C74BC69E8C6CA2593A0141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972DC5" w:rsidRPr="00A0413D">
                                      <w:rPr>
                                        <w:lang w:bidi="fr-FR"/>
                                      </w:rPr>
                                      <w:t>Version</w:t>
                                    </w:r>
                                  </w:sdtContent>
                                </w:sdt>
                                <w:r w:rsidR="00972DC5" w:rsidRPr="00A0413D">
                                  <w:rPr>
                                    <w:lang w:bidi="fr-FR"/>
                                  </w:rPr>
                                  <w:t xml:space="preserve"> </w:t>
                                </w:r>
                                <w:r w:rsidR="00972DC5" w:rsidRPr="00A0413D">
                                  <w:t>1.0</w:t>
                                </w:r>
                              </w:p>
                              <w:p w14:paraId="20F61FF9" w14:textId="081BF236" w:rsidR="00972DC5" w:rsidRDefault="00972DC5" w:rsidP="00972DC5">
                                <w:pPr>
                                  <w:pStyle w:val="Sous-titre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DATE  \@ "dd/MM/yyyy"  \* MERGEFORMAT </w:instrText>
                                </w:r>
                                <w:r>
                                  <w:fldChar w:fldCharType="separate"/>
                                </w:r>
                                <w:r w:rsidR="0026369D">
                                  <w:rPr>
                                    <w:noProof/>
                                  </w:rPr>
                                  <w:t>13/12/2022</w:t>
                                </w:r>
                                <w:r>
                                  <w:fldChar w:fldCharType="end"/>
                                </w:r>
                              </w:p>
                              <w:p w14:paraId="1D355552" w14:textId="77777777" w:rsidR="00972DC5" w:rsidRDefault="00972DC5" w:rsidP="00972DC5">
                                <w:pPr>
                                  <w:pStyle w:val="Sous-titre"/>
                                </w:pPr>
                              </w:p>
                              <w:p w14:paraId="2216F7AB" w14:textId="77777777" w:rsidR="00972DC5" w:rsidRPr="00B06036" w:rsidRDefault="00972DC5" w:rsidP="00972DC5">
                                <w:pPr>
                                  <w:pStyle w:val="Sous-titre"/>
                                </w:pPr>
                                <w:r>
                                  <w:t>Auteur</w:t>
                                </w:r>
                              </w:p>
                              <w:sdt>
                                <w:sdtPr>
                                  <w:alias w:val="Auteur "/>
                                  <w:tag w:val=""/>
                                  <w:id w:val="-444929633"/>
                                  <w:placeholder>
                                    <w:docPart w:val="0CC488C72E5D4376B68D049FE004029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7B8E62" w14:textId="77777777" w:rsidR="00972DC5" w:rsidRDefault="00972DC5" w:rsidP="00972DC5">
                                    <w:pPr>
                                      <w:pStyle w:val="Sous-titre"/>
                                    </w:pPr>
                                    <w:r w:rsidRPr="00CD7A24">
                                      <w:t>LEOSAC SAS</w:t>
                                    </w:r>
                                  </w:p>
                                </w:sdtContent>
                              </w:sdt>
                              <w:p w14:paraId="2420E2E7" w14:textId="0873A5E1" w:rsidR="00CD7A24" w:rsidRPr="00CD7A24" w:rsidRDefault="00000000" w:rsidP="00CD7A24">
                                <w:pPr>
                                  <w:jc w:val="right"/>
                                </w:pPr>
                                <w:hyperlink r:id="rId1" w:history="1">
                                  <w:r w:rsidR="00393803">
                                    <w:rPr>
                                      <w:rStyle w:val="Lienhypertexte"/>
                                    </w:rPr>
                                    <w:t>www.leosac.com</w:t>
                                  </w:r>
                                </w:hyperlink>
                              </w:p>
                            </w:tc>
                          </w:tr>
                        </w:tbl>
                        <w:p w14:paraId="620F2E93" w14:textId="58AADD70" w:rsidR="00D7559E" w:rsidRDefault="00D7559E" w:rsidP="00972DC5">
                          <w:pPr>
                            <w:pStyle w:val="Sous-titre"/>
                            <w:jc w:val="lef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C3054C" id="Rectangle 5" o:spid="_x0000_s1026" style="position:absolute;margin-left:544.1pt;margin-top:-132.15pt;width:595.3pt;height:179.4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" fillcolor="#ed7d31 [3205]" stroked="f" strokeweight="1pt">
              <v:textbox>
                <w:txbxContent>
                  <w:tbl>
                    <w:tblPr>
                      <w:tblStyle w:val="Grilledutableau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8550"/>
                      <w:gridCol w:w="3005"/>
                    </w:tblGrid>
                    <w:tr w:rsidR="00972DC5" w14:paraId="1CAD6EEB" w14:textId="77777777" w:rsidTr="00972DC5">
                      <w:tc>
                        <w:tcPr>
                          <w:tcW w:w="8550" w:type="dxa"/>
                          <w:vAlign w:val="center"/>
                        </w:tcPr>
                        <w:p w14:paraId="3CBC6FFC" w14:textId="14AB3687" w:rsidR="00972DC5" w:rsidRPr="005F3306" w:rsidRDefault="00AE024D" w:rsidP="00CC3C43">
                          <w:pPr>
                            <w:pStyle w:val="Titre2"/>
                            <w:outlineLvl w:val="1"/>
                            <w:rPr>
                              <w:color w:val="FFFFFF" w:themeColor="background1"/>
                            </w:rPr>
                          </w:pPr>
                          <w:r w:rsidRPr="005F3306">
                            <w:rPr>
                              <w:color w:val="FFFFFF" w:themeColor="background1"/>
                            </w:rPr>
                            <w:t>DOCUMENTATION UTILISATEUR</w:t>
                          </w:r>
                        </w:p>
                      </w:tc>
                      <w:tc>
                        <w:tcPr>
                          <w:tcW w:w="3005" w:type="dxa"/>
                          <w:vAlign w:val="center"/>
                        </w:tcPr>
                        <w:p w14:paraId="0483B6CD" w14:textId="77777777" w:rsidR="00107BE9" w:rsidRDefault="00107BE9" w:rsidP="00972DC5">
                          <w:pPr>
                            <w:pStyle w:val="Sous-titre"/>
                          </w:pPr>
                        </w:p>
                        <w:p w14:paraId="381BE392" w14:textId="3BD8BAD1" w:rsidR="00972DC5" w:rsidRPr="00A0413D" w:rsidRDefault="00000000" w:rsidP="00972DC5">
                          <w:pPr>
                            <w:pStyle w:val="Sous-titre"/>
                          </w:pPr>
                          <w:sdt>
                            <w:sdtPr>
                              <w:alias w:val="Version :"/>
                              <w:tag w:val="Version :"/>
                              <w:id w:val="-1591086830"/>
                              <w:placeholder>
                                <w:docPart w:val="3E05BA8411C74BC69E8C6CA2593A014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r w:rsidR="00972DC5" w:rsidRPr="00A0413D">
                                <w:rPr>
                                  <w:lang w:bidi="fr-FR"/>
                                </w:rPr>
                                <w:t>Version</w:t>
                              </w:r>
                            </w:sdtContent>
                          </w:sdt>
                          <w:r w:rsidR="00972DC5" w:rsidRPr="00A0413D">
                            <w:rPr>
                              <w:lang w:bidi="fr-FR"/>
                            </w:rPr>
                            <w:t xml:space="preserve"> </w:t>
                          </w:r>
                          <w:r w:rsidR="00972DC5" w:rsidRPr="00A0413D">
                            <w:t>1.0</w:t>
                          </w:r>
                        </w:p>
                        <w:p w14:paraId="20F61FF9" w14:textId="081BF236" w:rsidR="00972DC5" w:rsidRDefault="00972DC5" w:rsidP="00972DC5">
                          <w:pPr>
                            <w:pStyle w:val="Sous-titre"/>
                          </w:pPr>
                          <w:r>
                            <w:fldChar w:fldCharType="begin"/>
                          </w:r>
                          <w:r>
                            <w:instrText xml:space="preserve"> DATE  \@ "dd/MM/yyyy"  \* MERGEFORMAT </w:instrText>
                          </w:r>
                          <w:r>
                            <w:fldChar w:fldCharType="separate"/>
                          </w:r>
                          <w:r w:rsidR="0026369D">
                            <w:rPr>
                              <w:noProof/>
                            </w:rPr>
                            <w:t>13/12/2022</w:t>
                          </w:r>
                          <w:r>
                            <w:fldChar w:fldCharType="end"/>
                          </w:r>
                        </w:p>
                        <w:p w14:paraId="1D355552" w14:textId="77777777" w:rsidR="00972DC5" w:rsidRDefault="00972DC5" w:rsidP="00972DC5">
                          <w:pPr>
                            <w:pStyle w:val="Sous-titre"/>
                          </w:pPr>
                        </w:p>
                        <w:p w14:paraId="2216F7AB" w14:textId="77777777" w:rsidR="00972DC5" w:rsidRPr="00B06036" w:rsidRDefault="00972DC5" w:rsidP="00972DC5">
                          <w:pPr>
                            <w:pStyle w:val="Sous-titre"/>
                          </w:pPr>
                          <w:r>
                            <w:t>Auteur</w:t>
                          </w:r>
                        </w:p>
                        <w:sdt>
                          <w:sdtPr>
                            <w:alias w:val="Auteur "/>
                            <w:tag w:val=""/>
                            <w:id w:val="-444929633"/>
                            <w:placeholder>
                              <w:docPart w:val="0CC488C72E5D4376B68D049FE0040291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7B8E62" w14:textId="77777777" w:rsidR="00972DC5" w:rsidRDefault="00972DC5" w:rsidP="00972DC5">
                              <w:pPr>
                                <w:pStyle w:val="Sous-titre"/>
                              </w:pPr>
                              <w:r w:rsidRPr="00CD7A24">
                                <w:t>LEOSAC SAS</w:t>
                              </w:r>
                            </w:p>
                          </w:sdtContent>
                        </w:sdt>
                        <w:p w14:paraId="2420E2E7" w14:textId="0873A5E1" w:rsidR="00CD7A24" w:rsidRPr="00CD7A24" w:rsidRDefault="00000000" w:rsidP="00CD7A24">
                          <w:pPr>
                            <w:jc w:val="right"/>
                          </w:pPr>
                          <w:hyperlink r:id="rId2" w:history="1">
                            <w:r w:rsidR="00393803">
                              <w:rPr>
                                <w:rStyle w:val="Lienhypertexte"/>
                              </w:rPr>
                              <w:t>www.leosac.com</w:t>
                            </w:r>
                          </w:hyperlink>
                        </w:p>
                      </w:tc>
                    </w:tr>
                  </w:tbl>
                  <w:p w14:paraId="620F2E93" w14:textId="58AADD70" w:rsidR="00D7559E" w:rsidRDefault="00D7559E" w:rsidP="00972DC5">
                    <w:pPr>
                      <w:pStyle w:val="Sous-titre"/>
                      <w:jc w:val="left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60298" w14:textId="30F538F8" w:rsidR="008F3975" w:rsidRPr="002A4610" w:rsidRDefault="00000000">
    <w:pPr>
      <w:pStyle w:val="Pieddepage"/>
    </w:pPr>
    <w:sdt>
      <w:sdtPr>
        <w:alias w:val="Titre "/>
        <w:tag w:val=""/>
        <w:id w:val="961456783"/>
        <w:placeholder>
          <w:docPart w:val="20A5CA3E9FAE49BB909AC721EF1FF4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109B1">
          <w:t>LEOSAC KEY MANAGER</w:t>
        </w:r>
      </w:sdtContent>
    </w:sdt>
    <w:r w:rsidR="007109B1">
      <w:ptab w:relativeTo="margin" w:alignment="center" w:leader="none"/>
    </w:r>
    <w:r w:rsidR="002F5638">
      <w:t xml:space="preserve">Page </w:t>
    </w:r>
    <w:r w:rsidR="002F5638">
      <w:rPr>
        <w:b/>
        <w:bCs/>
      </w:rPr>
      <w:fldChar w:fldCharType="begin"/>
    </w:r>
    <w:r w:rsidR="002F5638">
      <w:rPr>
        <w:b/>
        <w:bCs/>
      </w:rPr>
      <w:instrText>PAGE  \* Arabic  \* MERGEFORMAT</w:instrText>
    </w:r>
    <w:r w:rsidR="002F5638">
      <w:rPr>
        <w:b/>
        <w:bCs/>
      </w:rPr>
      <w:fldChar w:fldCharType="separate"/>
    </w:r>
    <w:r w:rsidR="002F5638">
      <w:rPr>
        <w:b/>
        <w:bCs/>
      </w:rPr>
      <w:t>1</w:t>
    </w:r>
    <w:r w:rsidR="002F5638">
      <w:rPr>
        <w:b/>
        <w:bCs/>
      </w:rPr>
      <w:fldChar w:fldCharType="end"/>
    </w:r>
    <w:r w:rsidR="002F5638">
      <w:t xml:space="preserve"> sur </w:t>
    </w:r>
    <w:r w:rsidR="002F5638">
      <w:rPr>
        <w:b/>
        <w:bCs/>
      </w:rPr>
      <w:fldChar w:fldCharType="begin"/>
    </w:r>
    <w:r w:rsidR="002F5638">
      <w:rPr>
        <w:b/>
        <w:bCs/>
      </w:rPr>
      <w:instrText>NUMPAGES  \* Arabic  \* MERGEFORMAT</w:instrText>
    </w:r>
    <w:r w:rsidR="002F5638">
      <w:rPr>
        <w:b/>
        <w:bCs/>
      </w:rPr>
      <w:fldChar w:fldCharType="separate"/>
    </w:r>
    <w:r w:rsidR="002F5638">
      <w:rPr>
        <w:b/>
        <w:bCs/>
      </w:rPr>
      <w:t>2</w:t>
    </w:r>
    <w:r w:rsidR="002F5638">
      <w:rPr>
        <w:b/>
        <w:bCs/>
      </w:rPr>
      <w:fldChar w:fldCharType="end"/>
    </w:r>
    <w:r w:rsidR="007109B1">
      <w:ptab w:relativeTo="margin" w:alignment="right" w:leader="none"/>
    </w:r>
    <w:sdt>
      <w:sdtPr>
        <w:alias w:val="Société"/>
        <w:tag w:val=""/>
        <w:id w:val="1207918818"/>
        <w:placeholder>
          <w:docPart w:val="C427430B55A24848B9208C3F4E439EA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F5638">
          <w:t>LEOSAC SAS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pour entrer le nom de la société et les clauses de confidentialité "/>
    </w:tblPr>
    <w:tblGrid>
      <w:gridCol w:w="4513"/>
      <w:gridCol w:w="4514"/>
    </w:tblGrid>
    <w:tr w:rsidR="003E3E07" w14:paraId="39C1CB44" w14:textId="77777777" w:rsidTr="003E3E07">
      <w:tc>
        <w:tcPr>
          <w:tcW w:w="2500" w:type="pct"/>
          <w:vAlign w:val="bottom"/>
        </w:tcPr>
        <w:p w14:paraId="70FA6CE8" w14:textId="4421B400" w:rsidR="003E3E07" w:rsidRDefault="00000000">
          <w:pPr>
            <w:pStyle w:val="Pieddepage"/>
          </w:pPr>
          <w:sdt>
            <w:sdtPr>
              <w:alias w:val="Nom de la société :"/>
              <w:tag w:val="Nom de la société :"/>
              <w:id w:val="1655181633"/>
              <w:placeholder>
                <w:docPart w:val="5771BC50DB9A4D71ADF6AEE0CCE72A8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r w:rsidR="002F5638">
                <w:t>LEOSAC SAS</w:t>
              </w:r>
            </w:sdtContent>
          </w:sdt>
        </w:p>
      </w:tc>
      <w:tc>
        <w:tcPr>
          <w:tcW w:w="2500" w:type="pct"/>
          <w:vAlign w:val="bottom"/>
        </w:tcPr>
        <w:p w14:paraId="5230EB5A" w14:textId="77777777" w:rsidR="003E3E07" w:rsidRDefault="00000000">
          <w:pPr>
            <w:pStyle w:val="Pieddepage"/>
            <w:jc w:val="right"/>
          </w:pPr>
          <w:sdt>
            <w:sdtPr>
              <w:alias w:val="Confidentiel :"/>
              <w:tag w:val="Confidentiel :"/>
              <w:id w:val="1011334708"/>
              <w:placeholder>
                <w:docPart w:val="F499A8228D064C5AA60ADD034DCC0FEA"/>
              </w:placeholder>
              <w:temporary/>
              <w:showingPlcHdr/>
              <w15:appearance w15:val="hidden"/>
            </w:sdtPr>
            <w:sdtContent>
              <w:r w:rsidR="003E3E07">
                <w:rPr>
                  <w:lang w:bidi="fr-FR"/>
                </w:rPr>
                <w:t>CONFIDENTIEL</w:t>
              </w:r>
            </w:sdtContent>
          </w:sdt>
        </w:p>
      </w:tc>
    </w:tr>
  </w:tbl>
  <w:p w14:paraId="5A9FB4F0" w14:textId="5005E261" w:rsidR="008F3975" w:rsidRDefault="008F3975" w:rsidP="00AE3E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B466C" w14:textId="77777777" w:rsidR="000A5348" w:rsidRDefault="000A5348">
      <w:pPr>
        <w:spacing w:after="0" w:line="240" w:lineRule="auto"/>
      </w:pPr>
      <w:r>
        <w:separator/>
      </w:r>
    </w:p>
  </w:footnote>
  <w:footnote w:type="continuationSeparator" w:id="0">
    <w:p w14:paraId="6FCCBB0A" w14:textId="77777777" w:rsidR="000A5348" w:rsidRDefault="000A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22C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123F7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F64110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90793760">
    <w:abstractNumId w:val="9"/>
  </w:num>
  <w:num w:numId="2" w16cid:durableId="995379857">
    <w:abstractNumId w:val="7"/>
  </w:num>
  <w:num w:numId="3" w16cid:durableId="1386760083">
    <w:abstractNumId w:val="6"/>
  </w:num>
  <w:num w:numId="4" w16cid:durableId="1925995459">
    <w:abstractNumId w:val="5"/>
  </w:num>
  <w:num w:numId="5" w16cid:durableId="1854761638">
    <w:abstractNumId w:val="4"/>
  </w:num>
  <w:num w:numId="6" w16cid:durableId="689523602">
    <w:abstractNumId w:val="8"/>
  </w:num>
  <w:num w:numId="7" w16cid:durableId="519702023">
    <w:abstractNumId w:val="3"/>
  </w:num>
  <w:num w:numId="8" w16cid:durableId="639921729">
    <w:abstractNumId w:val="2"/>
  </w:num>
  <w:num w:numId="9" w16cid:durableId="78336482">
    <w:abstractNumId w:val="1"/>
  </w:num>
  <w:num w:numId="10" w16cid:durableId="850224852">
    <w:abstractNumId w:val="0"/>
  </w:num>
  <w:num w:numId="11" w16cid:durableId="354237343">
    <w:abstractNumId w:val="10"/>
  </w:num>
  <w:num w:numId="12" w16cid:durableId="171531915">
    <w:abstractNumId w:val="11"/>
  </w:num>
  <w:num w:numId="13" w16cid:durableId="2750675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B7"/>
    <w:rsid w:val="00002949"/>
    <w:rsid w:val="00012EC8"/>
    <w:rsid w:val="00051D33"/>
    <w:rsid w:val="00075458"/>
    <w:rsid w:val="000A5348"/>
    <w:rsid w:val="000C5CE7"/>
    <w:rsid w:val="000E4782"/>
    <w:rsid w:val="00103CB7"/>
    <w:rsid w:val="00107BE9"/>
    <w:rsid w:val="00163E85"/>
    <w:rsid w:val="001667D3"/>
    <w:rsid w:val="001D3C0F"/>
    <w:rsid w:val="001E025E"/>
    <w:rsid w:val="001E5098"/>
    <w:rsid w:val="001F3523"/>
    <w:rsid w:val="00214773"/>
    <w:rsid w:val="002438B1"/>
    <w:rsid w:val="00256ED5"/>
    <w:rsid w:val="0026369D"/>
    <w:rsid w:val="0029041E"/>
    <w:rsid w:val="00296FF7"/>
    <w:rsid w:val="002A4610"/>
    <w:rsid w:val="002E6C45"/>
    <w:rsid w:val="002F5638"/>
    <w:rsid w:val="002F74A6"/>
    <w:rsid w:val="003509DA"/>
    <w:rsid w:val="00374DFF"/>
    <w:rsid w:val="0038523F"/>
    <w:rsid w:val="00393803"/>
    <w:rsid w:val="003C104D"/>
    <w:rsid w:val="003D5EBD"/>
    <w:rsid w:val="003E3E07"/>
    <w:rsid w:val="003F3CB1"/>
    <w:rsid w:val="00405F67"/>
    <w:rsid w:val="004256C9"/>
    <w:rsid w:val="00445E4F"/>
    <w:rsid w:val="004503D1"/>
    <w:rsid w:val="004527A7"/>
    <w:rsid w:val="004C5E23"/>
    <w:rsid w:val="004E061D"/>
    <w:rsid w:val="004E2A0B"/>
    <w:rsid w:val="004F1D48"/>
    <w:rsid w:val="0051650E"/>
    <w:rsid w:val="005228C6"/>
    <w:rsid w:val="005667CC"/>
    <w:rsid w:val="005849F4"/>
    <w:rsid w:val="005C2F42"/>
    <w:rsid w:val="005F3306"/>
    <w:rsid w:val="0060162B"/>
    <w:rsid w:val="00616709"/>
    <w:rsid w:val="00622E17"/>
    <w:rsid w:val="00622FB0"/>
    <w:rsid w:val="006279FE"/>
    <w:rsid w:val="00654F57"/>
    <w:rsid w:val="0066185E"/>
    <w:rsid w:val="00710491"/>
    <w:rsid w:val="007109B1"/>
    <w:rsid w:val="00716A3E"/>
    <w:rsid w:val="007175C8"/>
    <w:rsid w:val="00781C24"/>
    <w:rsid w:val="00796F00"/>
    <w:rsid w:val="007A34D4"/>
    <w:rsid w:val="007F190B"/>
    <w:rsid w:val="007F5DDC"/>
    <w:rsid w:val="008465F9"/>
    <w:rsid w:val="00866455"/>
    <w:rsid w:val="0087775B"/>
    <w:rsid w:val="00886D6D"/>
    <w:rsid w:val="008E1F08"/>
    <w:rsid w:val="008F3975"/>
    <w:rsid w:val="00956AE7"/>
    <w:rsid w:val="00972DC5"/>
    <w:rsid w:val="00995FAC"/>
    <w:rsid w:val="009A5FB1"/>
    <w:rsid w:val="009E7B1E"/>
    <w:rsid w:val="009F061F"/>
    <w:rsid w:val="00A0413D"/>
    <w:rsid w:val="00A04FB3"/>
    <w:rsid w:val="00A17EBA"/>
    <w:rsid w:val="00A24A4C"/>
    <w:rsid w:val="00A44404"/>
    <w:rsid w:val="00A44D28"/>
    <w:rsid w:val="00A53F63"/>
    <w:rsid w:val="00AD7DE6"/>
    <w:rsid w:val="00AE024D"/>
    <w:rsid w:val="00AE3320"/>
    <w:rsid w:val="00AE3E9B"/>
    <w:rsid w:val="00B06036"/>
    <w:rsid w:val="00B23D71"/>
    <w:rsid w:val="00B56672"/>
    <w:rsid w:val="00B57D08"/>
    <w:rsid w:val="00B7609B"/>
    <w:rsid w:val="00C06109"/>
    <w:rsid w:val="00C62DBD"/>
    <w:rsid w:val="00C95C35"/>
    <w:rsid w:val="00CC3C43"/>
    <w:rsid w:val="00CD7A24"/>
    <w:rsid w:val="00D35EF8"/>
    <w:rsid w:val="00D51283"/>
    <w:rsid w:val="00D6358D"/>
    <w:rsid w:val="00D7559E"/>
    <w:rsid w:val="00DA0BEE"/>
    <w:rsid w:val="00DA6BDC"/>
    <w:rsid w:val="00DE66CD"/>
    <w:rsid w:val="00DF2877"/>
    <w:rsid w:val="00E33C05"/>
    <w:rsid w:val="00E34199"/>
    <w:rsid w:val="00E43C6B"/>
    <w:rsid w:val="00E62002"/>
    <w:rsid w:val="00E815EF"/>
    <w:rsid w:val="00ED7F78"/>
    <w:rsid w:val="00EF0C6F"/>
    <w:rsid w:val="00F03E17"/>
    <w:rsid w:val="00F62352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F76BB4"/>
  <w15:chartTrackingRefBased/>
  <w15:docId w15:val="{80009EEC-C87A-48C8-9419-6656C319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10"/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1"/>
    <w:qFormat/>
    <w:rsid w:val="00C95C35"/>
    <w:pPr>
      <w:keepNext/>
      <w:keepLines/>
      <w:spacing w:after="0"/>
      <w:outlineLvl w:val="0"/>
    </w:pPr>
    <w:rPr>
      <w:rFonts w:ascii="Calibri" w:eastAsiaTheme="majorEastAsia" w:hAnsi="Calibri" w:cs="Calibr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A17EBA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="Calibri" w:eastAsiaTheme="majorEastAsia" w:hAnsi="Calibri" w:cs="Calibri"/>
      <w:color w:val="ED7D31" w:themeColor="accent2"/>
      <w:sz w:val="60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E815EF"/>
    <w:pPr>
      <w:keepNext/>
      <w:keepLines/>
      <w:spacing w:before="600" w:after="0"/>
      <w:outlineLvl w:val="2"/>
    </w:pPr>
    <w:rPr>
      <w:rFonts w:ascii="Calibri" w:eastAsiaTheme="majorEastAsia" w:hAnsi="Calibri" w:cs="Calibri"/>
      <w:color w:val="ED7D31" w:themeColor="accent2"/>
      <w:sz w:val="40"/>
      <w:szCs w:val="4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2A4610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610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610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4610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610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610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C95C35"/>
    <w:rPr>
      <w:rFonts w:ascii="Calibri" w:eastAsiaTheme="majorEastAsia" w:hAnsi="Calibri" w:cs="Calibr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A17EBA"/>
    <w:rPr>
      <w:rFonts w:ascii="Calibri" w:eastAsiaTheme="majorEastAsia" w:hAnsi="Calibri" w:cs="Calibri"/>
      <w:color w:val="ED7D31" w:themeColor="accent2"/>
      <w:sz w:val="60"/>
      <w:szCs w:val="26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A4610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sid w:val="002A4610"/>
    <w:rPr>
      <w:rFonts w:ascii="Cambria" w:hAnsi="Cambria"/>
      <w:caps/>
      <w:color w:val="595959" w:themeColor="text1" w:themeTint="A6"/>
      <w:sz w:val="28"/>
      <w:szCs w:val="28"/>
    </w:rPr>
  </w:style>
  <w:style w:type="paragraph" w:styleId="Titre">
    <w:name w:val="Title"/>
    <w:basedOn w:val="Normal"/>
    <w:next w:val="Normal"/>
    <w:link w:val="TitreCar"/>
    <w:uiPriority w:val="1"/>
    <w:qFormat/>
    <w:rsid w:val="000E4782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ED7D31" w:themeColor="accent2"/>
      <w:spacing w:val="-10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"/>
    <w:rsid w:val="000E4782"/>
    <w:rPr>
      <w:rFonts w:ascii="Calibri" w:eastAsiaTheme="majorEastAsia" w:hAnsi="Calibri" w:cs="Calibri"/>
      <w:caps/>
      <w:color w:val="ED7D31" w:themeColor="accent2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rsid w:val="002A4610"/>
    <w:pPr>
      <w:spacing w:before="360"/>
      <w:jc w:val="right"/>
    </w:pPr>
    <w:rPr>
      <w:noProof/>
    </w:rPr>
  </w:style>
  <w:style w:type="character" w:customStyle="1" w:styleId="Titre3Car">
    <w:name w:val="Titre 3 Car"/>
    <w:basedOn w:val="Policepardfaut"/>
    <w:link w:val="Titre3"/>
    <w:uiPriority w:val="1"/>
    <w:rsid w:val="00E815EF"/>
    <w:rPr>
      <w:rFonts w:ascii="Calibri" w:eastAsiaTheme="majorEastAsia" w:hAnsi="Calibri" w:cs="Calibri"/>
      <w:color w:val="ED7D31" w:themeColor="accent2"/>
      <w:sz w:val="40"/>
      <w:szCs w:val="40"/>
    </w:rPr>
  </w:style>
  <w:style w:type="paragraph" w:styleId="Pieddepage">
    <w:name w:val="footer"/>
    <w:basedOn w:val="Normal"/>
    <w:link w:val="PieddepageCar"/>
    <w:uiPriority w:val="99"/>
    <w:rsid w:val="002A4610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4610"/>
    <w:rPr>
      <w:rFonts w:ascii="Cambria" w:hAnsi="Cambria"/>
    </w:rPr>
  </w:style>
  <w:style w:type="table" w:styleId="Grilledutableau">
    <w:name w:val="Table Grid"/>
    <w:basedOn w:val="TableauNormal"/>
    <w:uiPriority w:val="39"/>
    <w:rsid w:val="002A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A4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610"/>
    <w:rPr>
      <w:rFonts w:ascii="Cambria" w:hAnsi="Cambr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46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610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610"/>
  </w:style>
  <w:style w:type="paragraph" w:styleId="Normalcentr">
    <w:name w:val="Block Text"/>
    <w:basedOn w:val="Normal"/>
    <w:uiPriority w:val="99"/>
    <w:semiHidden/>
    <w:unhideWhenUsed/>
    <w:rsid w:val="002A4610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610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610"/>
    <w:rPr>
      <w:rFonts w:ascii="Cambria" w:hAnsi="Cambria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61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610"/>
    <w:rPr>
      <w:rFonts w:ascii="Cambria" w:hAnsi="Cambria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61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610"/>
    <w:rPr>
      <w:rFonts w:ascii="Cambria" w:hAnsi="Cambria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610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610"/>
    <w:rPr>
      <w:rFonts w:ascii="Cambria" w:hAnsi="Cambri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610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610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610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610"/>
    <w:rPr>
      <w:rFonts w:ascii="Cambria" w:hAnsi="Cambria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610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610"/>
    <w:rPr>
      <w:rFonts w:ascii="Cambria" w:hAnsi="Cambria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610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610"/>
    <w:rPr>
      <w:rFonts w:ascii="Cambria" w:hAnsi="Cambria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610"/>
    <w:rPr>
      <w:rFonts w:ascii="Cambria" w:hAnsi="Cambria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610"/>
    <w:pPr>
      <w:spacing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610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610"/>
    <w:rPr>
      <w:rFonts w:ascii="Cambria" w:hAnsi="Cambria"/>
    </w:rPr>
  </w:style>
  <w:style w:type="table" w:styleId="Grillecouleur">
    <w:name w:val="Colorful Grid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610"/>
    <w:rPr>
      <w:rFonts w:ascii="Cambria" w:hAnsi="Cambria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610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610"/>
    <w:rPr>
      <w:rFonts w:ascii="Cambria" w:hAnsi="Cambria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61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610"/>
    <w:rPr>
      <w:rFonts w:ascii="Cambria" w:hAnsi="Cambria"/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A4610"/>
  </w:style>
  <w:style w:type="character" w:customStyle="1" w:styleId="DateCar">
    <w:name w:val="Date Car"/>
    <w:basedOn w:val="Policepardfaut"/>
    <w:link w:val="Date"/>
    <w:uiPriority w:val="99"/>
    <w:semiHidden/>
    <w:rsid w:val="002A4610"/>
    <w:rPr>
      <w:rFonts w:ascii="Cambria" w:hAnsi="Cambri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6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610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610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610"/>
    <w:rPr>
      <w:rFonts w:ascii="Cambria" w:hAnsi="Cambria"/>
    </w:rPr>
  </w:style>
  <w:style w:type="character" w:styleId="Accentuation">
    <w:name w:val="Emphasis"/>
    <w:basedOn w:val="Policepardfaut"/>
    <w:uiPriority w:val="20"/>
    <w:semiHidden/>
    <w:unhideWhenUsed/>
    <w:qFormat/>
    <w:rsid w:val="002A4610"/>
    <w:rPr>
      <w:rFonts w:ascii="Cambria" w:hAnsi="Cambria"/>
      <w:i/>
      <w:iCs/>
      <w:color w:val="595959" w:themeColor="text1" w:themeTint="A6"/>
    </w:rPr>
  </w:style>
  <w:style w:type="character" w:styleId="Appeldenotedefin">
    <w:name w:val="endnote reference"/>
    <w:basedOn w:val="Policepardfaut"/>
    <w:uiPriority w:val="99"/>
    <w:semiHidden/>
    <w:unhideWhenUsed/>
    <w:rsid w:val="002A4610"/>
    <w:rPr>
      <w:rFonts w:ascii="Cambria" w:hAnsi="Cambria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610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610"/>
    <w:rPr>
      <w:rFonts w:ascii="Cambria" w:hAnsi="Cambria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6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610"/>
    <w:rPr>
      <w:rFonts w:ascii="Cambria" w:hAnsi="Cambria"/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610"/>
    <w:rPr>
      <w:rFonts w:ascii="Cambria" w:hAnsi="Cambria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610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610"/>
    <w:rPr>
      <w:rFonts w:ascii="Cambria" w:hAnsi="Cambria"/>
      <w:szCs w:val="20"/>
    </w:rPr>
  </w:style>
  <w:style w:type="table" w:styleId="TableauGrille1Clair">
    <w:name w:val="Grid Table 1 Light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2A4610"/>
    <w:rPr>
      <w:rFonts w:ascii="Calibri" w:eastAsiaTheme="majorEastAsia" w:hAnsi="Calibri" w:cs="Calibr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4610"/>
    <w:rPr>
      <w:rFonts w:ascii="Calibri" w:eastAsiaTheme="majorEastAsia" w:hAnsi="Calibri" w:cs="Calibr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4610"/>
    <w:rPr>
      <w:rFonts w:ascii="Calibri" w:eastAsiaTheme="majorEastAsia" w:hAnsi="Calibri" w:cs="Calibr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A4610"/>
    <w:rPr>
      <w:rFonts w:ascii="Calibri" w:eastAsiaTheme="majorEastAsia" w:hAnsi="Calibri" w:cs="Calibr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A4610"/>
    <w:rPr>
      <w:rFonts w:ascii="Calibri" w:eastAsiaTheme="majorEastAsia" w:hAnsi="Calibri" w:cs="Calibr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A4610"/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2A4610"/>
    <w:rPr>
      <w:rFonts w:ascii="Cambria" w:hAnsi="Cambria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2A4610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610"/>
    <w:rPr>
      <w:rFonts w:ascii="Cambria" w:hAnsi="Cambria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CodeHTML">
    <w:name w:val="HTML Code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610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610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610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610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610"/>
    <w:rPr>
      <w:rFonts w:ascii="Cambria" w:hAnsi="Cambria"/>
      <w:i/>
      <w:iCs/>
    </w:rPr>
  </w:style>
  <w:style w:type="character" w:styleId="Lienhypertexte">
    <w:name w:val="Hyperlink"/>
    <w:basedOn w:val="Policepardfaut"/>
    <w:uiPriority w:val="99"/>
    <w:unhideWhenUsed/>
    <w:rsid w:val="002A4610"/>
    <w:rPr>
      <w:rFonts w:ascii="Cambria" w:hAnsi="Cambria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610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610"/>
    <w:rPr>
      <w:rFonts w:ascii="Calibri" w:eastAsiaTheme="majorEastAsia" w:hAnsi="Calibri" w:cs="Calibr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2A4610"/>
    <w:rPr>
      <w:rFonts w:ascii="Cambria" w:hAnsi="Cambria"/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6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610"/>
    <w:rPr>
      <w:rFonts w:ascii="Cambria" w:hAnsi="Cambria"/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610"/>
    <w:rPr>
      <w:rFonts w:ascii="Cambria" w:hAnsi="Cambria"/>
      <w:b/>
      <w:bCs/>
      <w:caps w:val="0"/>
      <w:smallCaps/>
      <w:color w:val="2E74B5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6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610"/>
    <w:rPr>
      <w:rFonts w:ascii="Cambria" w:hAnsi="Cambria"/>
    </w:rPr>
  </w:style>
  <w:style w:type="paragraph" w:styleId="Liste">
    <w:name w:val="List"/>
    <w:basedOn w:val="Normal"/>
    <w:uiPriority w:val="99"/>
    <w:semiHidden/>
    <w:unhideWhenUsed/>
    <w:rsid w:val="002A461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2A461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2A461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2A461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2A4610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2A461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61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610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610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610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610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610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610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610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610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2A4610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610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610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610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610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2A4610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6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6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61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6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61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6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61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6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610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6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610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6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6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" w:eastAsiaTheme="majorEastAsia" w:hAnsi="Calibri" w:cs="Calibr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610"/>
    <w:rPr>
      <w:rFonts w:ascii="Calibri" w:eastAsiaTheme="majorEastAsia" w:hAnsi="Calibri" w:cs="Calibr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2A4610"/>
    <w:pPr>
      <w:spacing w:after="0" w:line="240" w:lineRule="auto"/>
    </w:pPr>
    <w:rPr>
      <w:rFonts w:ascii="Cambria" w:hAnsi="Cambria"/>
    </w:rPr>
  </w:style>
  <w:style w:type="paragraph" w:styleId="NormalWeb">
    <w:name w:val="Normal (Web)"/>
    <w:basedOn w:val="Normal"/>
    <w:uiPriority w:val="99"/>
    <w:semiHidden/>
    <w:unhideWhenUsed/>
    <w:rsid w:val="002A4610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610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610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610"/>
    <w:rPr>
      <w:rFonts w:ascii="Cambria" w:hAnsi="Cambria"/>
    </w:rPr>
  </w:style>
  <w:style w:type="character" w:styleId="Numrodepage">
    <w:name w:val="page number"/>
    <w:basedOn w:val="Policepardfaut"/>
    <w:uiPriority w:val="99"/>
    <w:semiHidden/>
    <w:unhideWhenUsed/>
    <w:rsid w:val="002A4610"/>
    <w:rPr>
      <w:rFonts w:ascii="Cambria" w:hAnsi="Cambria"/>
    </w:rPr>
  </w:style>
  <w:style w:type="table" w:styleId="Tableausimple1">
    <w:name w:val="Plain Table 1"/>
    <w:basedOn w:val="TableauNormal"/>
    <w:uiPriority w:val="41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6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6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610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610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610"/>
    <w:rPr>
      <w:rFonts w:ascii="Cambria" w:hAnsi="Cambria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610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610"/>
    <w:rPr>
      <w:rFonts w:ascii="Cambria" w:hAnsi="Cambria"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610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610"/>
    <w:rPr>
      <w:rFonts w:ascii="Cambria" w:hAnsi="Cambria"/>
    </w:rPr>
  </w:style>
  <w:style w:type="character" w:customStyle="1" w:styleId="Lienhypertexteactif">
    <w:name w:val="Lien hypertexte actif"/>
    <w:basedOn w:val="Policepardfaut"/>
    <w:uiPriority w:val="99"/>
    <w:semiHidden/>
    <w:unhideWhenUsed/>
    <w:rsid w:val="002A4610"/>
    <w:rPr>
      <w:rFonts w:ascii="Cambria" w:hAnsi="Cambria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2A4610"/>
    <w:rPr>
      <w:rFonts w:ascii="Cambria" w:hAnsi="Cambria"/>
      <w:b/>
      <w:bCs/>
    </w:rPr>
  </w:style>
  <w:style w:type="character" w:styleId="Accentuationlgre">
    <w:name w:val="Subtle Emphasis"/>
    <w:basedOn w:val="Policepardfaut"/>
    <w:uiPriority w:val="19"/>
    <w:unhideWhenUsed/>
    <w:qFormat/>
    <w:rsid w:val="002A4610"/>
    <w:rPr>
      <w:rFonts w:ascii="Cambria" w:hAnsi="Cambria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610"/>
    <w:rPr>
      <w:rFonts w:ascii="Cambria" w:hAnsi="Cambria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61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61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61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6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6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61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61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61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61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61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6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61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6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61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61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61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61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61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6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6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6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61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6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6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6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610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610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6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61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6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61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6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2A46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61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6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2A461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610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2A46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46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A461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61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61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61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61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61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610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A4610"/>
    <w:pPr>
      <w:spacing w:before="240"/>
      <w:outlineLvl w:val="9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2A4610"/>
    <w:rPr>
      <w:rFonts w:ascii="Cambria" w:hAnsi="Cambria"/>
      <w:color w:val="595959" w:themeColor="text1" w:themeTint="A6"/>
      <w:shd w:val="clear" w:color="auto" w:fill="E6E6E6"/>
    </w:rPr>
  </w:style>
  <w:style w:type="character" w:styleId="Textedelespacerserv">
    <w:name w:val="Placeholder Text"/>
    <w:basedOn w:val="Policepardfaut"/>
    <w:uiPriority w:val="2"/>
    <w:semiHidden/>
    <w:rsid w:val="002A4610"/>
    <w:rPr>
      <w:rFonts w:ascii="Cambria" w:hAnsi="Cambria"/>
      <w:color w:val="808080"/>
    </w:rPr>
  </w:style>
  <w:style w:type="numbering" w:styleId="111111">
    <w:name w:val="Outline List 2"/>
    <w:basedOn w:val="Aucuneliste"/>
    <w:uiPriority w:val="99"/>
    <w:semiHidden/>
    <w:unhideWhenUsed/>
    <w:rsid w:val="002A4610"/>
    <w:pPr>
      <w:numPr>
        <w:numId w:val="11"/>
      </w:numPr>
    </w:pPr>
  </w:style>
  <w:style w:type="numbering" w:styleId="1ai">
    <w:name w:val="Outline List 1"/>
    <w:basedOn w:val="Aucuneliste"/>
    <w:uiPriority w:val="99"/>
    <w:semiHidden/>
    <w:unhideWhenUsed/>
    <w:rsid w:val="002A4610"/>
    <w:pPr>
      <w:numPr>
        <w:numId w:val="12"/>
      </w:numPr>
    </w:pPr>
  </w:style>
  <w:style w:type="numbering" w:styleId="ArticleSection">
    <w:name w:val="Outline List 3"/>
    <w:basedOn w:val="Aucuneliste"/>
    <w:uiPriority w:val="99"/>
    <w:semiHidden/>
    <w:unhideWhenUsed/>
    <w:rsid w:val="002A4610"/>
    <w:pPr>
      <w:numPr>
        <w:numId w:val="13"/>
      </w:numPr>
    </w:pPr>
  </w:style>
  <w:style w:type="character" w:styleId="Mot-dise">
    <w:name w:val="Hashtag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styleId="Mention">
    <w:name w:val="Mention"/>
    <w:basedOn w:val="Policepardfaut"/>
    <w:uiPriority w:val="99"/>
    <w:semiHidden/>
    <w:unhideWhenUsed/>
    <w:rsid w:val="002A4610"/>
    <w:rPr>
      <w:rFonts w:ascii="Cambria" w:hAnsi="Cambria"/>
      <w:color w:val="2B579A"/>
      <w:shd w:val="clear" w:color="auto" w:fill="E6E6E6"/>
    </w:rPr>
  </w:style>
  <w:style w:type="character" w:styleId="SmartHyperlink">
    <w:name w:val="Smart Hyperlink"/>
    <w:basedOn w:val="Policepardfaut"/>
    <w:uiPriority w:val="99"/>
    <w:semiHidden/>
    <w:unhideWhenUsed/>
    <w:rsid w:val="002A4610"/>
    <w:rPr>
      <w:rFonts w:ascii="Cambria" w:hAnsi="Cambria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2A4610"/>
    <w:rPr>
      <w:rFonts w:ascii="Cambria" w:hAnsi="Cambria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leosac.com/fr/key-manage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eosac.com/" TargetMode="External"/><Relationship Id="rId1" Type="http://schemas.openxmlformats.org/officeDocument/2006/relationships/hyperlink" Target="https://www.leosac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e\AppData\Roaming\Microsoft\Templates\Discours%20liminai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34371918F04634BA4E3AAEACA429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11ED69-F7CD-49D2-B39B-611408E6124E}"/>
      </w:docPartPr>
      <w:docPartBody>
        <w:p w:rsidR="002417EC" w:rsidRDefault="00000000">
          <w:pPr>
            <w:pStyle w:val="A034371918F04634BA4E3AAEACA42988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BD1C9D8A64E648BC95C40CDA136142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B86E41-0477-4214-8636-99C9B5BD34E0}"/>
      </w:docPartPr>
      <w:docPartBody>
        <w:p w:rsidR="002417EC" w:rsidRDefault="00000000">
          <w:pPr>
            <w:pStyle w:val="BD1C9D8A64E648BC95C40CDA13614284"/>
          </w:pPr>
          <w:r>
            <w:rPr>
              <w:lang w:bidi="fr-FR"/>
            </w:rPr>
            <w:t>Discours liminaire</w:t>
          </w:r>
        </w:p>
        <w:bookmarkStart w:id="0" w:name="_Hlk508635881"/>
        <w:bookmarkStart w:id="1" w:name="_Hlk508635988"/>
        <w:bookmarkStart w:id="2" w:name="_Hlk508636038"/>
        <w:bookmarkStart w:id="3" w:name="_Hlk508636056"/>
        <w:bookmarkStart w:id="4" w:name="_Hlk508636067"/>
        <w:bookmarkEnd w:id="0"/>
        <w:bookmarkEnd w:id="1"/>
        <w:bookmarkEnd w:id="2"/>
        <w:bookmarkEnd w:id="3"/>
        <w:bookmarkEnd w:id="4"/>
      </w:docPartBody>
    </w:docPart>
    <w:docPart>
      <w:docPartPr>
        <w:name w:val="5771BC50DB9A4D71ADF6AEE0CCE72A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88C066-C545-4439-8304-03A356F2B9CA}"/>
      </w:docPartPr>
      <w:docPartBody>
        <w:p w:rsidR="002417EC" w:rsidRDefault="00000000">
          <w:pPr>
            <w:pStyle w:val="5771BC50DB9A4D71ADF6AEE0CCE72A87"/>
          </w:pPr>
          <w:r>
            <w:rPr>
              <w:lang w:val="fr-FR" w:bidi="fr-FR"/>
            </w:rPr>
            <w:t>Nom de la société</w:t>
          </w:r>
        </w:p>
      </w:docPartBody>
    </w:docPart>
    <w:docPart>
      <w:docPartPr>
        <w:name w:val="F499A8228D064C5AA60ADD034DCC0F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7B0D4-8CC0-4E3E-805A-640808C6C6E7}"/>
      </w:docPartPr>
      <w:docPartBody>
        <w:p w:rsidR="002417EC" w:rsidRDefault="00000000">
          <w:pPr>
            <w:pStyle w:val="F499A8228D064C5AA60ADD034DCC0FEA"/>
          </w:pPr>
          <w:r>
            <w:rPr>
              <w:lang w:val="fr-FR" w:bidi="fr-FR"/>
            </w:rPr>
            <w:t>CONFIDENTIEL</w:t>
          </w:r>
        </w:p>
      </w:docPartBody>
    </w:docPart>
    <w:docPart>
      <w:docPartPr>
        <w:name w:val="3E05BA8411C74BC69E8C6CA2593A01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892F03-82A0-4B18-A4CF-243EF4E080F5}"/>
      </w:docPartPr>
      <w:docPartBody>
        <w:p w:rsidR="002417EC" w:rsidRDefault="00072E8B" w:rsidP="00072E8B">
          <w:pPr>
            <w:pStyle w:val="3E05BA8411C74BC69E8C6CA2593A0141"/>
          </w:pPr>
          <w:r>
            <w:rPr>
              <w:lang w:bidi="fr-FR"/>
            </w:rPr>
            <w:t>Version</w:t>
          </w:r>
        </w:p>
      </w:docPartBody>
    </w:docPart>
    <w:docPart>
      <w:docPartPr>
        <w:name w:val="0CC488C72E5D4376B68D049FE00402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D6BA5-2C18-4DC9-9E83-9202662CAF1B}"/>
      </w:docPartPr>
      <w:docPartBody>
        <w:p w:rsidR="002417EC" w:rsidRDefault="00072E8B" w:rsidP="00072E8B">
          <w:pPr>
            <w:pStyle w:val="0CC488C72E5D4376B68D049FE0040291"/>
          </w:pPr>
          <w:r w:rsidRPr="00521E15">
            <w:rPr>
              <w:rStyle w:val="Textedelespacerserv"/>
            </w:rPr>
            <w:t>[Auteur ]</w:t>
          </w:r>
        </w:p>
      </w:docPartBody>
    </w:docPart>
    <w:docPart>
      <w:docPartPr>
        <w:name w:val="BF19F361976D4A08BF2EEE7C04484C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B6799C-73A6-4CA7-84FC-ED5FE64EB844}"/>
      </w:docPartPr>
      <w:docPartBody>
        <w:p w:rsidR="002417EC" w:rsidRDefault="00072E8B" w:rsidP="00072E8B">
          <w:pPr>
            <w:pStyle w:val="BF19F361976D4A08BF2EEE7C04484CE5"/>
          </w:pPr>
          <w:r>
            <w:rPr>
              <w:lang w:bidi="fr-FR"/>
            </w:rPr>
            <w:t>Discours liminaire</w:t>
          </w:r>
        </w:p>
        <w:bookmarkStart w:id="5" w:name="_Hlk508635881"/>
        <w:bookmarkEnd w:id="5"/>
      </w:docPartBody>
    </w:docPart>
    <w:docPart>
      <w:docPartPr>
        <w:name w:val="4AEFF26FC31145C597E67990DD0C92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2F5BBD-2C86-4D6B-873F-4E31A172582F}"/>
      </w:docPartPr>
      <w:docPartBody>
        <w:p w:rsidR="002417EC" w:rsidRDefault="00072E8B" w:rsidP="00072E8B">
          <w:pPr>
            <w:pStyle w:val="4AEFF26FC31145C597E67990DD0C9288"/>
          </w:pPr>
          <w:r w:rsidRPr="0066185E">
            <w:rPr>
              <w:rStyle w:val="Accentuationlgre"/>
              <w:lang w:bidi="fr-FR"/>
            </w:rPr>
            <w:t>Décrivez les avantages qu’offrent vos services ou produits. Énumérez les caractéristiques qui distinguent vos produits ou services de ceux de vos concurrents.</w:t>
          </w:r>
        </w:p>
      </w:docPartBody>
    </w:docPart>
    <w:docPart>
      <w:docPartPr>
        <w:name w:val="6ACAF446AD654F509ADEF0E19B64BF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747B4E-E489-4EDC-A6D5-1B650F6DEC39}"/>
      </w:docPartPr>
      <w:docPartBody>
        <w:p w:rsidR="002417EC" w:rsidRDefault="00072E8B" w:rsidP="00072E8B">
          <w:pPr>
            <w:pStyle w:val="6ACAF446AD654F509ADEF0E19B64BF43"/>
          </w:pPr>
          <w:bookmarkStart w:id="6" w:name="_Hlk508635988"/>
          <w:r w:rsidRPr="0066185E">
            <w:rPr>
              <w:rStyle w:val="Accentuationlgre"/>
              <w:lang w:bidi="fr-FR"/>
            </w:rPr>
            <w:t>Résumez en quelques phrases simples ce que votre société fait ou fournit.</w:t>
          </w:r>
          <w:bookmarkEnd w:id="6"/>
        </w:p>
      </w:docPartBody>
    </w:docPart>
    <w:docPart>
      <w:docPartPr>
        <w:name w:val="6B0E7C11E1804834A8BA45292824A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BD02AD-AFED-4FA8-AC48-8B77A53EA74E}"/>
      </w:docPartPr>
      <w:docPartBody>
        <w:p w:rsidR="002417EC" w:rsidRDefault="00072E8B" w:rsidP="00072E8B">
          <w:pPr>
            <w:pStyle w:val="6B0E7C11E1804834A8BA45292824A205"/>
          </w:pPr>
          <w:bookmarkStart w:id="7" w:name="_Hlk508636038"/>
          <w:r w:rsidRPr="0066185E">
            <w:rPr>
              <w:rStyle w:val="Accentuationlgre"/>
              <w:lang w:bidi="fr-FR"/>
            </w:rPr>
            <w:t>EXEMPLE : Nous fournissons des accessoires d’une qualité sans égale. Nous proposons un vaste éventail d’accessoires, dont le dernier modèle turbo de luxe.</w:t>
          </w:r>
          <w:bookmarkEnd w:id="7"/>
        </w:p>
      </w:docPartBody>
    </w:docPart>
    <w:docPart>
      <w:docPartPr>
        <w:name w:val="913DFD7081AE433DB0C6E841595C8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FFDCE0-A972-4538-9AB7-603620BC1065}"/>
      </w:docPartPr>
      <w:docPartBody>
        <w:p w:rsidR="002417EC" w:rsidRDefault="00072E8B" w:rsidP="00072E8B">
          <w:pPr>
            <w:pStyle w:val="913DFD7081AE433DB0C6E841595C8F04"/>
          </w:pPr>
          <w:r w:rsidRPr="0066185E">
            <w:rPr>
              <w:rStyle w:val="Accentuationlgre"/>
              <w:lang w:bidi="fr-FR"/>
            </w:rPr>
            <w:t>Résumez brièvement les qualifications de votre société.</w:t>
          </w:r>
          <w:r w:rsidRPr="0066185E">
            <w:rPr>
              <w:rStyle w:val="Accentuationlgre"/>
              <w:lang w:bidi="fr-FR"/>
            </w:rPr>
            <w:br/>
            <w:t>EXEMPLE : Nous créons des accessoires de qualité depuis plus d’un siècle.</w:t>
          </w:r>
        </w:p>
      </w:docPartBody>
    </w:docPart>
    <w:docPart>
      <w:docPartPr>
        <w:name w:val="7C97512B1F3C4D08B9EB3E1BB79716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CE242-25AE-424E-8B5D-60FDEADACD10}"/>
      </w:docPartPr>
      <w:docPartBody>
        <w:p w:rsidR="002417EC" w:rsidRDefault="00072E8B" w:rsidP="00072E8B">
          <w:pPr>
            <w:pStyle w:val="7C97512B1F3C4D08B9EB3E1BB7971603"/>
          </w:pPr>
          <w:r w:rsidRPr="0066185E">
            <w:rPr>
              <w:rStyle w:val="Accentuationlgre"/>
              <w:lang w:bidi="fr-FR"/>
            </w:rPr>
            <w:t>Décrivez les buts ou objectifs de votre société.</w:t>
          </w:r>
          <w:r w:rsidRPr="0066185E">
            <w:rPr>
              <w:rStyle w:val="Accentuationlgre"/>
              <w:lang w:bidi="fr-FR"/>
            </w:rPr>
            <w:br/>
            <w:t>EXEMPLE : Nous souhaitons vendre plus d’accessoires que toute autre société en France.</w:t>
          </w:r>
        </w:p>
      </w:docPartBody>
    </w:docPart>
    <w:docPart>
      <w:docPartPr>
        <w:name w:val="541CFEEA4D0C45CB974ADA7B7F5EB0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D7FF0F-DF70-48E0-8439-27C77A5FF3B7}"/>
      </w:docPartPr>
      <w:docPartBody>
        <w:p w:rsidR="002417EC" w:rsidRDefault="00072E8B" w:rsidP="00072E8B">
          <w:pPr>
            <w:pStyle w:val="541CFEEA4D0C45CB974ADA7B7F5EB01B"/>
          </w:pPr>
          <w:bookmarkStart w:id="8" w:name="_Hlk508636056"/>
          <w:r w:rsidRPr="0066185E">
            <w:rPr>
              <w:rStyle w:val="Accentuationlgre"/>
              <w:lang w:bidi="fr-FR"/>
            </w:rPr>
            <w:t>Résumez en une phrase simple ce que votre société fait ou fournit.</w:t>
          </w:r>
          <w:r w:rsidRPr="0066185E">
            <w:rPr>
              <w:rStyle w:val="Accentuationlgre"/>
              <w:lang w:bidi="fr-FR"/>
            </w:rPr>
            <w:br/>
            <w:t>EXEMPLE : Nous fournissons des accessoires d’une qualité sans égale</w:t>
          </w:r>
          <w:bookmarkEnd w:id="8"/>
          <w:r w:rsidRPr="0066185E">
            <w:rPr>
              <w:rStyle w:val="Accentuationlgre"/>
              <w:lang w:bidi="fr-FR"/>
            </w:rPr>
            <w:t>.</w:t>
          </w:r>
        </w:p>
      </w:docPartBody>
    </w:docPart>
    <w:docPart>
      <w:docPartPr>
        <w:name w:val="9F7AA19660C14B32A5F829B5A98ED9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55F1FF-26A3-48AD-925D-DBBA5A142D3C}"/>
      </w:docPartPr>
      <w:docPartBody>
        <w:p w:rsidR="002417EC" w:rsidRDefault="00072E8B" w:rsidP="00072E8B">
          <w:pPr>
            <w:pStyle w:val="9F7AA19660C14B32A5F829B5A98ED9D0"/>
          </w:pPr>
          <w:bookmarkStart w:id="9" w:name="_Hlk508636067"/>
          <w:r w:rsidRPr="0066185E">
            <w:rPr>
              <w:rStyle w:val="Accentuationlgre"/>
              <w:lang w:bidi="fr-FR"/>
            </w:rPr>
            <w:t>Décrivez la mission de votre société en une phrase.</w:t>
          </w:r>
          <w:bookmarkEnd w:id="9"/>
        </w:p>
      </w:docPartBody>
    </w:docPart>
    <w:docPart>
      <w:docPartPr>
        <w:name w:val="50C8A132528449B38B749DF7F4B6F0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76BFB9-2190-4BAE-9CF6-D4881939823C}"/>
      </w:docPartPr>
      <w:docPartBody>
        <w:p w:rsidR="002417EC" w:rsidRDefault="00072E8B" w:rsidP="00072E8B">
          <w:pPr>
            <w:pStyle w:val="50C8A132528449B38B749DF7F4B6F0BD"/>
          </w:pPr>
          <w:r w:rsidRPr="0066185E">
            <w:rPr>
              <w:rStyle w:val="Accentuationlgre"/>
              <w:lang w:bidi="fr-FR"/>
            </w:rPr>
            <w:t>EXEMPLE : La société souhaite améliorer la qualité de vie des gens en proposant des accessoires d’une qualité sans égale à tous les habitants de la planète.</w:t>
          </w:r>
        </w:p>
      </w:docPartBody>
    </w:docPart>
    <w:docPart>
      <w:docPartPr>
        <w:name w:val="A2268C156B1345FC91FEA82BBA8099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C5B920-4E6E-4861-B92C-E08B59EEDD64}"/>
      </w:docPartPr>
      <w:docPartBody>
        <w:p w:rsidR="002417EC" w:rsidRDefault="00072E8B" w:rsidP="00072E8B">
          <w:pPr>
            <w:pStyle w:val="A2268C156B1345FC91FEA82BBA8099EE"/>
          </w:pPr>
          <w:r w:rsidRPr="0066185E">
            <w:rPr>
              <w:rStyle w:val="Accentuationlgre"/>
              <w:lang w:bidi="fr-FR"/>
            </w:rPr>
            <w:t>Donnez un exemple de résultat positif de la vente de votre produit.</w:t>
          </w:r>
          <w:r w:rsidRPr="0066185E">
            <w:rPr>
              <w:rStyle w:val="Accentuationlgre"/>
              <w:lang w:bidi="fr-FR"/>
            </w:rPr>
            <w:br/>
            <w:t>EXEMPLE : Nos accessoires ont été utilisés dans la construction de la tour Eiffel.</w:t>
          </w:r>
        </w:p>
      </w:docPartBody>
    </w:docPart>
    <w:docPart>
      <w:docPartPr>
        <w:name w:val="20A5CA3E9FAE49BB909AC721EF1FF4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C83172-1D99-4FD5-BD26-5CF5002BC6DB}"/>
      </w:docPartPr>
      <w:docPartBody>
        <w:p w:rsidR="002417EC" w:rsidRDefault="00072E8B">
          <w:r w:rsidRPr="00521E15">
            <w:rPr>
              <w:rStyle w:val="Textedelespacerserv"/>
            </w:rPr>
            <w:t>[Titre ]</w:t>
          </w:r>
        </w:p>
      </w:docPartBody>
    </w:docPart>
    <w:docPart>
      <w:docPartPr>
        <w:name w:val="C427430B55A24848B9208C3F4E439E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AEEF8E-5205-4493-9DD5-19B13F019225}"/>
      </w:docPartPr>
      <w:docPartBody>
        <w:p w:rsidR="002417EC" w:rsidRDefault="00072E8B">
          <w:r w:rsidRPr="00521E15">
            <w:rPr>
              <w:rStyle w:val="Textedelespacerserv"/>
            </w:rPr>
            <w:t>[Société]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8B"/>
    <w:rsid w:val="00072E8B"/>
    <w:rsid w:val="002417EC"/>
    <w:rsid w:val="00DC227C"/>
    <w:rsid w:val="00EE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034371918F04634BA4E3AAEACA42988">
    <w:name w:val="A034371918F04634BA4E3AAEACA42988"/>
  </w:style>
  <w:style w:type="paragraph" w:customStyle="1" w:styleId="BD1C9D8A64E648BC95C40CDA13614284">
    <w:name w:val="BD1C9D8A64E648BC95C40CDA13614284"/>
  </w:style>
  <w:style w:type="paragraph" w:customStyle="1" w:styleId="8D8E00B05E114EEE8EE4C024442FEEC2">
    <w:name w:val="8D8E00B05E114EEE8EE4C024442FEEC2"/>
  </w:style>
  <w:style w:type="paragraph" w:customStyle="1" w:styleId="410C4772CCE3482EACD151A77D437DBE">
    <w:name w:val="410C4772CCE3482EACD151A77D437DBE"/>
  </w:style>
  <w:style w:type="paragraph" w:customStyle="1" w:styleId="D8B22C7B033C41AF8DF01766B23012B4">
    <w:name w:val="D8B22C7B033C41AF8DF01766B23012B4"/>
  </w:style>
  <w:style w:type="paragraph" w:customStyle="1" w:styleId="39EEDE64DBBB480ABE73AE4711FB4F65">
    <w:name w:val="39EEDE64DBBB480ABE73AE4711FB4F65"/>
  </w:style>
  <w:style w:type="paragraph" w:customStyle="1" w:styleId="648343DB472745BBA17A73D4B440B67F">
    <w:name w:val="648343DB472745BBA17A73D4B440B67F"/>
  </w:style>
  <w:style w:type="paragraph" w:customStyle="1" w:styleId="9C92D190AF5A45E0985E2503A1782B49">
    <w:name w:val="9C92D190AF5A45E0985E2503A1782B49"/>
  </w:style>
  <w:style w:type="paragraph" w:customStyle="1" w:styleId="858DB2A0A6D94AD5911120E024951896">
    <w:name w:val="858DB2A0A6D94AD5911120E024951896"/>
  </w:style>
  <w:style w:type="character" w:styleId="Accentuationlgre">
    <w:name w:val="Subtle Emphasis"/>
    <w:basedOn w:val="Policepardfaut"/>
    <w:uiPriority w:val="19"/>
    <w:unhideWhenUsed/>
    <w:qFormat/>
    <w:rsid w:val="00072E8B"/>
    <w:rPr>
      <w:i/>
      <w:iCs/>
      <w:color w:val="404040" w:themeColor="text1" w:themeTint="BF"/>
    </w:rPr>
  </w:style>
  <w:style w:type="paragraph" w:customStyle="1" w:styleId="B1ADB0CF48CE4689962875933903C309">
    <w:name w:val="B1ADB0CF48CE4689962875933903C309"/>
  </w:style>
  <w:style w:type="paragraph" w:customStyle="1" w:styleId="52898360E42E463087767890BF83CD13">
    <w:name w:val="52898360E42E463087767890BF83CD13"/>
  </w:style>
  <w:style w:type="paragraph" w:customStyle="1" w:styleId="9ED53C75C5AF42DFB27B86073E77EBCD">
    <w:name w:val="9ED53C75C5AF42DFB27B86073E77EBCD"/>
  </w:style>
  <w:style w:type="paragraph" w:customStyle="1" w:styleId="3A3201E5BBFB4C39BAD30C6EBEE63DFF">
    <w:name w:val="3A3201E5BBFB4C39BAD30C6EBEE63DFF"/>
  </w:style>
  <w:style w:type="paragraph" w:customStyle="1" w:styleId="28AD1F5A40E341C1838E37B979F54CD0">
    <w:name w:val="28AD1F5A40E341C1838E37B979F54CD0"/>
  </w:style>
  <w:style w:type="paragraph" w:customStyle="1" w:styleId="FAC975675A9D4B679E9E1D343F901B38">
    <w:name w:val="FAC975675A9D4B679E9E1D343F901B38"/>
  </w:style>
  <w:style w:type="paragraph" w:customStyle="1" w:styleId="7AF7CDFA1CEE4448B925A75BF16E3EF1">
    <w:name w:val="7AF7CDFA1CEE4448B925A75BF16E3EF1"/>
  </w:style>
  <w:style w:type="paragraph" w:customStyle="1" w:styleId="7EAE05AB6ED642A289DA4AF2CC096287">
    <w:name w:val="7EAE05AB6ED642A289DA4AF2CC096287"/>
  </w:style>
  <w:style w:type="paragraph" w:customStyle="1" w:styleId="F977658365D443458AC24BB71469FF5D">
    <w:name w:val="F977658365D443458AC24BB71469FF5D"/>
  </w:style>
  <w:style w:type="paragraph" w:customStyle="1" w:styleId="95ADA3B4806E4AC4BA6FFC4E0946BF5E">
    <w:name w:val="95ADA3B4806E4AC4BA6FFC4E0946BF5E"/>
  </w:style>
  <w:style w:type="paragraph" w:customStyle="1" w:styleId="5D7B5D0D0A734BB7ADB4B2C7F074AC65">
    <w:name w:val="5D7B5D0D0A734BB7ADB4B2C7F074AC65"/>
  </w:style>
  <w:style w:type="paragraph" w:customStyle="1" w:styleId="52BA7D7DADEF461AA7713B525515312A">
    <w:name w:val="52BA7D7DADEF461AA7713B525515312A"/>
  </w:style>
  <w:style w:type="paragraph" w:customStyle="1" w:styleId="27B9C2DB7AC44F47887C41EFA60479C7">
    <w:name w:val="27B9C2DB7AC44F47887C41EFA60479C7"/>
  </w:style>
  <w:style w:type="paragraph" w:customStyle="1" w:styleId="1449F00C012042F8A32FCEE514307A97">
    <w:name w:val="1449F00C012042F8A32FCEE514307A97"/>
  </w:style>
  <w:style w:type="paragraph" w:customStyle="1" w:styleId="5771BC50DB9A4D71ADF6AEE0CCE72A87">
    <w:name w:val="5771BC50DB9A4D71ADF6AEE0CCE72A87"/>
  </w:style>
  <w:style w:type="paragraph" w:customStyle="1" w:styleId="F499A8228D064C5AA60ADD034DCC0FEA">
    <w:name w:val="F499A8228D064C5AA60ADD034DCC0FEA"/>
  </w:style>
  <w:style w:type="paragraph" w:customStyle="1" w:styleId="F018B807AC024D748FAFE95CE3EE6212">
    <w:name w:val="F018B807AC024D748FAFE95CE3EE6212"/>
    <w:rsid w:val="00072E8B"/>
  </w:style>
  <w:style w:type="character" w:styleId="Textedelespacerserv">
    <w:name w:val="Placeholder Text"/>
    <w:basedOn w:val="Policepardfaut"/>
    <w:uiPriority w:val="2"/>
    <w:semiHidden/>
    <w:rsid w:val="00072E8B"/>
    <w:rPr>
      <w:rFonts w:ascii="Cambria" w:hAnsi="Cambria"/>
      <w:color w:val="808080"/>
    </w:rPr>
  </w:style>
  <w:style w:type="paragraph" w:customStyle="1" w:styleId="134F1D9EDAE747AB8189C6BC9FF27713">
    <w:name w:val="134F1D9EDAE747AB8189C6BC9FF27713"/>
    <w:rsid w:val="00072E8B"/>
  </w:style>
  <w:style w:type="paragraph" w:customStyle="1" w:styleId="ACD78054F1A74EFBA9C8A8A26CC35A93">
    <w:name w:val="ACD78054F1A74EFBA9C8A8A26CC35A93"/>
    <w:rsid w:val="00072E8B"/>
  </w:style>
  <w:style w:type="paragraph" w:customStyle="1" w:styleId="1DCDE78F26D84BCABE13760D44523BDA">
    <w:name w:val="1DCDE78F26D84BCABE13760D44523BDA"/>
    <w:rsid w:val="00072E8B"/>
  </w:style>
  <w:style w:type="paragraph" w:customStyle="1" w:styleId="DECEB9C586F04FFBB8F4C570B7DAA5F1">
    <w:name w:val="DECEB9C586F04FFBB8F4C570B7DAA5F1"/>
    <w:rsid w:val="00072E8B"/>
  </w:style>
  <w:style w:type="paragraph" w:customStyle="1" w:styleId="D9FC01BF32A44ED68E1421FE117B5648">
    <w:name w:val="D9FC01BF32A44ED68E1421FE117B5648"/>
    <w:rsid w:val="00072E8B"/>
  </w:style>
  <w:style w:type="paragraph" w:customStyle="1" w:styleId="3E05BA8411C74BC69E8C6CA2593A0141">
    <w:name w:val="3E05BA8411C74BC69E8C6CA2593A0141"/>
    <w:rsid w:val="00072E8B"/>
  </w:style>
  <w:style w:type="paragraph" w:customStyle="1" w:styleId="0CC488C72E5D4376B68D049FE0040291">
    <w:name w:val="0CC488C72E5D4376B68D049FE0040291"/>
    <w:rsid w:val="00072E8B"/>
  </w:style>
  <w:style w:type="paragraph" w:customStyle="1" w:styleId="BF19F361976D4A08BF2EEE7C04484CE5">
    <w:name w:val="BF19F361976D4A08BF2EEE7C04484CE5"/>
    <w:rsid w:val="00072E8B"/>
  </w:style>
  <w:style w:type="paragraph" w:customStyle="1" w:styleId="B83B93F310E54D1A9D1191EA16413C3C">
    <w:name w:val="B83B93F310E54D1A9D1191EA16413C3C"/>
    <w:rsid w:val="00072E8B"/>
  </w:style>
  <w:style w:type="paragraph" w:customStyle="1" w:styleId="FB08AACE14A844CCABF50FB3518B4546">
    <w:name w:val="FB08AACE14A844CCABF50FB3518B4546"/>
    <w:rsid w:val="00072E8B"/>
  </w:style>
  <w:style w:type="paragraph" w:customStyle="1" w:styleId="4AEFF26FC31145C597E67990DD0C9288">
    <w:name w:val="4AEFF26FC31145C597E67990DD0C9288"/>
    <w:rsid w:val="00072E8B"/>
  </w:style>
  <w:style w:type="paragraph" w:customStyle="1" w:styleId="3F3BC346652C4BD8AC0E363469C45845">
    <w:name w:val="3F3BC346652C4BD8AC0E363469C45845"/>
    <w:rsid w:val="00072E8B"/>
  </w:style>
  <w:style w:type="paragraph" w:customStyle="1" w:styleId="592C655374B842A8838C58091CC8FDCE">
    <w:name w:val="592C655374B842A8838C58091CC8FDCE"/>
    <w:rsid w:val="00072E8B"/>
  </w:style>
  <w:style w:type="paragraph" w:customStyle="1" w:styleId="6ACAF446AD654F509ADEF0E19B64BF43">
    <w:name w:val="6ACAF446AD654F509ADEF0E19B64BF43"/>
    <w:rsid w:val="00072E8B"/>
  </w:style>
  <w:style w:type="paragraph" w:customStyle="1" w:styleId="6B0E7C11E1804834A8BA45292824A205">
    <w:name w:val="6B0E7C11E1804834A8BA45292824A205"/>
    <w:rsid w:val="00072E8B"/>
  </w:style>
  <w:style w:type="paragraph" w:customStyle="1" w:styleId="913DFD7081AE433DB0C6E841595C8F04">
    <w:name w:val="913DFD7081AE433DB0C6E841595C8F04"/>
    <w:rsid w:val="00072E8B"/>
  </w:style>
  <w:style w:type="paragraph" w:customStyle="1" w:styleId="7C97512B1F3C4D08B9EB3E1BB7971603">
    <w:name w:val="7C97512B1F3C4D08B9EB3E1BB7971603"/>
    <w:rsid w:val="00072E8B"/>
  </w:style>
  <w:style w:type="paragraph" w:customStyle="1" w:styleId="657BBA882E0241FAB184125640C30154">
    <w:name w:val="657BBA882E0241FAB184125640C30154"/>
    <w:rsid w:val="00072E8B"/>
  </w:style>
  <w:style w:type="paragraph" w:customStyle="1" w:styleId="541CFEEA4D0C45CB974ADA7B7F5EB01B">
    <w:name w:val="541CFEEA4D0C45CB974ADA7B7F5EB01B"/>
    <w:rsid w:val="00072E8B"/>
  </w:style>
  <w:style w:type="paragraph" w:customStyle="1" w:styleId="9F7AA19660C14B32A5F829B5A98ED9D0">
    <w:name w:val="9F7AA19660C14B32A5F829B5A98ED9D0"/>
    <w:rsid w:val="00072E8B"/>
  </w:style>
  <w:style w:type="paragraph" w:customStyle="1" w:styleId="50C8A132528449B38B749DF7F4B6F0BD">
    <w:name w:val="50C8A132528449B38B749DF7F4B6F0BD"/>
    <w:rsid w:val="00072E8B"/>
  </w:style>
  <w:style w:type="paragraph" w:customStyle="1" w:styleId="A2268C156B1345FC91FEA82BBA8099EE">
    <w:name w:val="A2268C156B1345FC91FEA82BBA8099EE"/>
    <w:rsid w:val="00072E8B"/>
  </w:style>
  <w:style w:type="paragraph" w:customStyle="1" w:styleId="3F85F9EE65124D1EB80BCC0EF0979A18">
    <w:name w:val="3F85F9EE65124D1EB80BCC0EF0979A18"/>
    <w:rsid w:val="00072E8B"/>
  </w:style>
  <w:style w:type="paragraph" w:customStyle="1" w:styleId="6A10723392884B729CB00F59B89EC0B0">
    <w:name w:val="6A10723392884B729CB00F59B89EC0B0"/>
    <w:rsid w:val="00072E8B"/>
  </w:style>
  <w:style w:type="paragraph" w:customStyle="1" w:styleId="38A00098CA854FDA9DE53C35E82696AE">
    <w:name w:val="38A00098CA854FDA9DE53C35E82696AE"/>
    <w:rsid w:val="00072E8B"/>
  </w:style>
  <w:style w:type="paragraph" w:customStyle="1" w:styleId="D1EA44B6B3E9449DA6AEFA7FF055187C">
    <w:name w:val="D1EA44B6B3E9449DA6AEFA7FF055187C"/>
    <w:rsid w:val="00072E8B"/>
  </w:style>
  <w:style w:type="paragraph" w:customStyle="1" w:styleId="8A001BA284D348B8B85D2F21FADF441C">
    <w:name w:val="8A001BA284D348B8B85D2F21FADF441C"/>
    <w:rsid w:val="00072E8B"/>
  </w:style>
  <w:style w:type="paragraph" w:customStyle="1" w:styleId="5437FA377AFB47F78E6DFE23616E8FAF">
    <w:name w:val="5437FA377AFB47F78E6DFE23616E8FAF"/>
    <w:rsid w:val="00072E8B"/>
  </w:style>
  <w:style w:type="paragraph" w:customStyle="1" w:styleId="4126D07CDAA641E0ACFF70BFFFAA394B">
    <w:name w:val="4126D07CDAA641E0ACFF70BFFFAA394B"/>
    <w:rsid w:val="00072E8B"/>
  </w:style>
  <w:style w:type="paragraph" w:customStyle="1" w:styleId="F410E2E8E0C244829ED08B55FCDCF348">
    <w:name w:val="F410E2E8E0C244829ED08B55FCDCF348"/>
    <w:rsid w:val="00072E8B"/>
  </w:style>
  <w:style w:type="paragraph" w:customStyle="1" w:styleId="85B7557275074019928E70DD1AFC1930">
    <w:name w:val="85B7557275074019928E70DD1AFC1930"/>
    <w:rsid w:val="00072E8B"/>
  </w:style>
  <w:style w:type="paragraph" w:customStyle="1" w:styleId="8D967B11974F4D718AE6151E2EF850B7">
    <w:name w:val="8D967B11974F4D718AE6151E2EF850B7"/>
    <w:rsid w:val="00072E8B"/>
  </w:style>
  <w:style w:type="paragraph" w:customStyle="1" w:styleId="719D8076A3E4435FB9F85163F4C24E2B">
    <w:name w:val="719D8076A3E4435FB9F85163F4C24E2B"/>
    <w:rsid w:val="00072E8B"/>
  </w:style>
  <w:style w:type="paragraph" w:customStyle="1" w:styleId="746A77ECBC4C4F649E0A33F8B9D6B171">
    <w:name w:val="746A77ECBC4C4F649E0A33F8B9D6B171"/>
    <w:rsid w:val="00072E8B"/>
  </w:style>
  <w:style w:type="paragraph" w:customStyle="1" w:styleId="24B3C76E71F2424EA8643F3A2598A899">
    <w:name w:val="24B3C76E71F2424EA8643F3A2598A899"/>
    <w:rsid w:val="00072E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0E25A6-2F8F-4A42-A74A-A81B11BE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Discours liminaire.dotx</Template>
  <TotalTime>257</TotalTime>
  <Pages>8</Pages>
  <Words>707</Words>
  <Characters>4035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LEOSAC KEY MANAGER</vt:lpstr>
      <vt:lpstr/>
    </vt:vector>
  </TitlesOfParts>
  <Company>LEOSAC SAS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LEOSAC KEY MANAGER</dc:title>
  <dc:creator>LEOSAC SAS</dc:creator>
  <cp:lastModifiedBy>Maxime Chamley</cp:lastModifiedBy>
  <cp:revision>83</cp:revision>
  <cp:lastPrinted>2022-12-13T10:43:00Z</cp:lastPrinted>
  <dcterms:created xsi:type="dcterms:W3CDTF">2022-12-13T09:45:00Z</dcterms:created>
  <dcterms:modified xsi:type="dcterms:W3CDTF">2022-12-13T20:58:00Z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